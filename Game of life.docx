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95"/>
            <w:gridCol w:w="7812"/>
          </w:tblGrid>
          <w:tr w:rsidR="00776DE5" w14:paraId="08355CD7" w14:textId="77777777">
            <w:trPr>
              <w:trHeight w:val="3960"/>
              <w:jc w:val="center"/>
            </w:trPr>
            <w:tc>
              <w:tcPr>
                <w:tcW w:w="1450" w:type="pct"/>
                <w:tcBorders>
                  <w:top w:val="nil"/>
                  <w:left w:val="nil"/>
                  <w:bottom w:val="nil"/>
                  <w:right w:val="nil"/>
                </w:tcBorders>
                <w:shd w:val="clear" w:color="auto" w:fill="auto"/>
              </w:tcPr>
              <w:p w14:paraId="0F498FE8" w14:textId="77777777" w:rsidR="00776DE5" w:rsidRDefault="00776DE5">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14227028" w14:textId="77777777" w:rsidR="00776DE5" w:rsidRDefault="00D90644" w:rsidP="000D47EB">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00AC293A24BF644BAD8A33B269FEF44D"/>
                    </w:placeholder>
                    <w:dataBinding w:prefixMappings="xmlns:ns0='http://schemas.openxmlformats.org/package/2006/metadata/core-properties' xmlns:ns1='http://purl.org/dc/elements/1.1/'" w:xpath="/ns0:coreProperties[1]/ns1:title[1]" w:storeItemID="{6C3C8BC8-F283-45AE-878A-BAB7291924A1}"/>
                    <w:text/>
                  </w:sdtPr>
                  <w:sdtEndPr/>
                  <w:sdtContent>
                    <w:r w:rsidR="000D47EB">
                      <w:rPr>
                        <w:rFonts w:asciiTheme="majorHAnsi" w:eastAsiaTheme="majorEastAsia" w:hAnsiTheme="majorHAnsi" w:cstheme="majorBidi"/>
                        <w:caps/>
                        <w:color w:val="775F55" w:themeColor="text2"/>
                        <w:sz w:val="110"/>
                        <w:szCs w:val="110"/>
                      </w:rPr>
                      <w:t>Game of life</w:t>
                    </w:r>
                  </w:sdtContent>
                </w:sdt>
              </w:p>
            </w:tc>
          </w:tr>
          <w:tr w:rsidR="00776DE5" w14:paraId="2FDE17A7" w14:textId="77777777">
            <w:trPr>
              <w:jc w:val="center"/>
            </w:trPr>
            <w:tc>
              <w:tcPr>
                <w:tcW w:w="1450" w:type="pct"/>
                <w:tcBorders>
                  <w:top w:val="nil"/>
                  <w:left w:val="nil"/>
                  <w:bottom w:val="nil"/>
                  <w:right w:val="nil"/>
                </w:tcBorders>
                <w:shd w:val="clear" w:color="auto" w:fill="auto"/>
              </w:tcPr>
              <w:p w14:paraId="02376153" w14:textId="77777777" w:rsidR="00776DE5" w:rsidRDefault="00776DE5">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219D6FFE" w14:textId="77777777" w:rsidR="00776DE5" w:rsidRDefault="00156B8D">
                <w:r>
                  <w:rPr>
                    <w:noProof/>
                  </w:rPr>
                  <w:drawing>
                    <wp:inline distT="0" distB="0" distL="0" distR="0" wp14:anchorId="77CFD104" wp14:editId="0C6285A5">
                      <wp:extent cx="4915213" cy="3072008"/>
                      <wp:effectExtent l="0" t="0" r="0" b="1905"/>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13" cy="3072008"/>
                              </a:xfrm>
                              <a:prstGeom prst="rect">
                                <a:avLst/>
                              </a:prstGeom>
                            </pic:spPr>
                          </pic:pic>
                        </a:graphicData>
                      </a:graphic>
                    </wp:inline>
                  </w:drawing>
                </w:r>
              </w:p>
            </w:tc>
          </w:tr>
          <w:tr w:rsidR="00776DE5" w14:paraId="6D8E6C37" w14:textId="77777777">
            <w:trPr>
              <w:trHeight w:val="864"/>
              <w:jc w:val="center"/>
            </w:trPr>
            <w:tc>
              <w:tcPr>
                <w:tcW w:w="1450" w:type="pct"/>
                <w:tcBorders>
                  <w:top w:val="nil"/>
                  <w:left w:val="nil"/>
                  <w:bottom w:val="nil"/>
                </w:tcBorders>
                <w:shd w:val="clear" w:color="auto" w:fill="DD8047" w:themeFill="accent2"/>
                <w:vAlign w:val="center"/>
              </w:tcPr>
              <w:p w14:paraId="763E2ADF" w14:textId="25C4FF95" w:rsidR="00776DE5" w:rsidRDefault="00D90644" w:rsidP="00733195">
                <w:pPr>
                  <w:pStyle w:val="Sansinterligne"/>
                  <w:jc w:val="center"/>
                  <w:rPr>
                    <w:color w:val="FFFFFF" w:themeColor="background1"/>
                    <w:sz w:val="32"/>
                    <w:szCs w:val="32"/>
                  </w:rPr>
                </w:pPr>
                <w:sdt>
                  <w:sdtPr>
                    <w:rPr>
                      <w:color w:val="FFFFFF" w:themeColor="background1"/>
                      <w:sz w:val="32"/>
                      <w:szCs w:val="32"/>
                    </w:rPr>
                    <w:alias w:val="Date"/>
                    <w:id w:val="541102334"/>
                    <w:placeholder>
                      <w:docPart w:val="8F7A55AB73AC42439C95ACC3247454F8"/>
                    </w:placeholder>
                    <w:dataBinding w:prefixMappings="xmlns:ns0='http://schemas.microsoft.com/office/2006/coverPageProps'" w:xpath="/ns0:CoverPageProperties[1]/ns0:PublishDate[1]" w:storeItemID="{55AF091B-3C7A-41E3-B477-F2FDAA23CFDA}"/>
                    <w:date w:fullDate="2016-11-01T00:00:00Z">
                      <w:dateFormat w:val="dd/MM/yyyy"/>
                      <w:lid w:val="fr-FR"/>
                      <w:storeMappedDataAs w:val="dateTime"/>
                      <w:calendar w:val="gregorian"/>
                    </w:date>
                  </w:sdtPr>
                  <w:sdtEndPr/>
                  <w:sdtContent>
                    <w:r w:rsidR="00FC7D4E">
                      <w:rPr>
                        <w:color w:val="FFFFFF" w:themeColor="background1"/>
                        <w:sz w:val="32"/>
                        <w:szCs w:val="32"/>
                      </w:rPr>
                      <w:t>01/11/2016</w:t>
                    </w:r>
                  </w:sdtContent>
                </w:sdt>
              </w:p>
            </w:tc>
            <w:tc>
              <w:tcPr>
                <w:tcW w:w="4000" w:type="pct"/>
                <w:tcBorders>
                  <w:top w:val="nil"/>
                  <w:bottom w:val="nil"/>
                  <w:right w:val="nil"/>
                </w:tcBorders>
                <w:shd w:val="clear" w:color="auto" w:fill="94B6D2" w:themeFill="accent1"/>
                <w:tcMar>
                  <w:left w:w="216" w:type="dxa"/>
                </w:tcMar>
                <w:vAlign w:val="center"/>
              </w:tcPr>
              <w:p w14:paraId="49FF989C" w14:textId="77777777" w:rsidR="00776DE5" w:rsidRDefault="00D90644" w:rsidP="00C70682">
                <w:pPr>
                  <w:pStyle w:val="Sansinterligne"/>
                  <w:rPr>
                    <w:color w:val="FFFFFF" w:themeColor="background1"/>
                    <w:sz w:val="40"/>
                    <w:szCs w:val="40"/>
                  </w:rPr>
                </w:pPr>
                <w:sdt>
                  <w:sdtPr>
                    <w:rPr>
                      <w:color w:val="FFFFFF" w:themeColor="background1"/>
                      <w:sz w:val="40"/>
                      <w:szCs w:val="40"/>
                    </w:rPr>
                    <w:alias w:val="Sous-titre"/>
                    <w:id w:val="541102329"/>
                    <w:placeholder>
                      <w:docPart w:val="2B86964383CEE748B7E63014B329ADC2"/>
                    </w:placeholder>
                    <w:dataBinding w:prefixMappings="xmlns:ns0='http://schemas.openxmlformats.org/package/2006/metadata/core-properties' xmlns:ns1='http://purl.org/dc/elements/1.1/'" w:xpath="/ns0:coreProperties[1]/ns1:subject[1]" w:storeItemID="{6C3C8BC8-F283-45AE-878A-BAB7291924A1}"/>
                    <w:text/>
                  </w:sdtPr>
                  <w:sdtEndPr/>
                  <w:sdtContent>
                    <w:r w:rsidR="00A5351C">
                      <w:rPr>
                        <w:color w:val="FFFFFF" w:themeColor="background1"/>
                        <w:sz w:val="40"/>
                        <w:szCs w:val="40"/>
                      </w:rPr>
                      <w:t>LOPES Marco, ISELI Cyril,</w:t>
                    </w:r>
                    <w:r w:rsidR="00A5351C" w:rsidRPr="00A5351C">
                      <w:rPr>
                        <w:color w:val="FFFFFF" w:themeColor="background1"/>
                        <w:sz w:val="40"/>
                        <w:szCs w:val="40"/>
                      </w:rPr>
                      <w:t xml:space="preserve"> RINGOT Gaëtan</w:t>
                    </w:r>
                  </w:sdtContent>
                </w:sdt>
              </w:p>
            </w:tc>
          </w:tr>
          <w:tr w:rsidR="00776DE5" w14:paraId="6B58A96E" w14:textId="77777777">
            <w:trPr>
              <w:jc w:val="center"/>
            </w:trPr>
            <w:tc>
              <w:tcPr>
                <w:tcW w:w="1450" w:type="pct"/>
                <w:tcBorders>
                  <w:top w:val="nil"/>
                  <w:left w:val="nil"/>
                  <w:bottom w:val="nil"/>
                  <w:right w:val="nil"/>
                </w:tcBorders>
                <w:shd w:val="clear" w:color="auto" w:fill="auto"/>
                <w:vAlign w:val="center"/>
              </w:tcPr>
              <w:p w14:paraId="0BDA6821" w14:textId="77777777" w:rsidR="00776DE5" w:rsidRDefault="00776DE5">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56F8C838" w14:textId="77777777" w:rsidR="00537BD4" w:rsidRDefault="00FC038D" w:rsidP="00A4257C">
                <w:pPr>
                  <w:pStyle w:val="Sansinterligne"/>
                  <w:spacing w:line="360" w:lineRule="auto"/>
                  <w:rPr>
                    <w:rFonts w:asciiTheme="majorHAnsi" w:eastAsiaTheme="majorEastAsia" w:hAnsiTheme="majorHAnsi" w:cstheme="majorBidi"/>
                    <w:sz w:val="28"/>
                    <w:szCs w:val="26"/>
                  </w:rPr>
                </w:pPr>
                <w:r w:rsidRPr="00A4257C">
                  <w:rPr>
                    <w:rFonts w:asciiTheme="majorHAnsi" w:eastAsiaTheme="majorEastAsia" w:hAnsiTheme="majorHAnsi" w:cstheme="majorBidi"/>
                    <w:sz w:val="28"/>
                    <w:szCs w:val="26"/>
                  </w:rPr>
                  <w:t xml:space="preserve">Travail pratique du cours de Programmation Concurrente, </w:t>
                </w:r>
              </w:p>
              <w:p w14:paraId="34603EDE" w14:textId="2125DE18" w:rsidR="00776DE5" w:rsidRPr="00A4257C" w:rsidRDefault="00FC038D" w:rsidP="00A4257C">
                <w:pPr>
                  <w:pStyle w:val="Sansinterligne"/>
                  <w:spacing w:line="360" w:lineRule="auto"/>
                  <w:rPr>
                    <w:rFonts w:asciiTheme="majorHAnsi" w:eastAsiaTheme="majorEastAsia" w:hAnsiTheme="majorHAnsi" w:cstheme="majorBidi"/>
                    <w:sz w:val="28"/>
                    <w:szCs w:val="26"/>
                  </w:rPr>
                </w:pPr>
                <w:r w:rsidRPr="00A4257C">
                  <w:rPr>
                    <w:rFonts w:asciiTheme="majorHAnsi" w:eastAsiaTheme="majorEastAsia" w:hAnsiTheme="majorHAnsi" w:cstheme="majorBidi"/>
                    <w:sz w:val="28"/>
                    <w:szCs w:val="26"/>
                  </w:rPr>
                  <w:t>sur le jeu de la vie.</w:t>
                </w:r>
              </w:p>
            </w:tc>
          </w:tr>
        </w:tbl>
        <w:p w14:paraId="4368D88C" w14:textId="77777777" w:rsidR="00776DE5" w:rsidRDefault="00D90644">
          <w:pPr>
            <w:spacing w:after="200" w:line="276" w:lineRule="auto"/>
          </w:pPr>
        </w:p>
      </w:sdtContent>
    </w:sdt>
    <w:p w14:paraId="284848CE" w14:textId="77777777" w:rsidR="00776DE5" w:rsidRDefault="00D90644">
      <w:pPr>
        <w:pStyle w:val="Titre"/>
      </w:pPr>
      <w:sdt>
        <w:sdtPr>
          <w:alias w:val="Titre"/>
          <w:id w:val="-1055697181"/>
          <w:placeholder>
            <w:docPart w:val="0B6D69D55A7FDA438EA1A85A2ACE6AB8"/>
          </w:placeholder>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p w14:paraId="781DC76C" w14:textId="77777777" w:rsidR="00776DE5" w:rsidRDefault="00776DE5">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59DCE2F7A608C43B8B939077175AE73"/>
        </w:placeholder>
        <w:dataBinding w:prefixMappings="xmlns:ns0='http://schemas.openxmlformats.org/package/2006/metadata/core-properties' xmlns:ns1='http://purl.org/dc/elements/1.1/'" w:xpath="/ns0:coreProperties[1]/ns1:subject[1]" w:storeItemID="{6C3C8BC8-F283-45AE-878A-BAB7291924A1}"/>
        <w:text/>
      </w:sdtPr>
      <w:sdtEndPr/>
      <w:sdtContent>
        <w:p w14:paraId="29786A1B" w14:textId="77777777" w:rsidR="00776DE5" w:rsidRDefault="00A5351C">
          <w:pPr>
            <w:pStyle w:val="Sous-titre"/>
          </w:pPr>
          <w:r>
            <w:t>LOPES Marco, ISELI Cyril, RINGOT Gaëtan</w:t>
          </w:r>
        </w:p>
      </w:sdtContent>
    </w:sdt>
    <w:p w14:paraId="550BA66D" w14:textId="5E1E1138" w:rsidR="00776DE5" w:rsidRDefault="00776DE5" w:rsidP="00866414"/>
    <w:sdt>
      <w:sdtPr>
        <w:rPr>
          <w:rFonts w:asciiTheme="minorHAnsi" w:eastAsiaTheme="minorHAnsi" w:hAnsiTheme="minorHAnsi" w:cs="Times New Roman"/>
          <w:b w:val="0"/>
          <w:bCs w:val="0"/>
          <w:color w:val="auto"/>
          <w:kern w:val="24"/>
          <w:sz w:val="23"/>
          <w:szCs w:val="20"/>
          <w:u w:val="none"/>
          <w14:ligatures w14:val="standardContextual"/>
        </w:rPr>
        <w:id w:val="-1511824152"/>
        <w:docPartObj>
          <w:docPartGallery w:val="Table of Contents"/>
          <w:docPartUnique/>
        </w:docPartObj>
      </w:sdtPr>
      <w:sdtEndPr>
        <w:rPr>
          <w:noProof/>
        </w:rPr>
      </w:sdtEndPr>
      <w:sdtContent>
        <w:p w14:paraId="25717368" w14:textId="070CDF25" w:rsidR="004409B9" w:rsidRPr="00FC038D" w:rsidRDefault="004409B9">
          <w:pPr>
            <w:pStyle w:val="En-ttedetabledesmatires"/>
          </w:pPr>
          <w:r w:rsidRPr="00AA3F14">
            <w:rPr>
              <w:sz w:val="48"/>
            </w:rPr>
            <w:t>Table des matières</w:t>
          </w:r>
        </w:p>
        <w:p w14:paraId="615A2881" w14:textId="77777777" w:rsidR="00AA3F14" w:rsidRPr="00C926E8" w:rsidRDefault="00AA3F14" w:rsidP="00286EA9">
          <w:pPr>
            <w:spacing w:before="240" w:after="0" w:line="360" w:lineRule="auto"/>
            <w:rPr>
              <w:sz w:val="24"/>
              <w:szCs w:val="32"/>
            </w:rPr>
          </w:pPr>
        </w:p>
        <w:p w14:paraId="144B6AEF" w14:textId="77777777" w:rsidR="00286EA9" w:rsidRDefault="004409B9" w:rsidP="00286EA9">
          <w:pPr>
            <w:pStyle w:val="TM1"/>
            <w:tabs>
              <w:tab w:val="left" w:pos="460"/>
              <w:tab w:val="right" w:leader="dot" w:pos="9797"/>
            </w:tabs>
            <w:spacing w:before="240" w:line="360" w:lineRule="auto"/>
            <w:rPr>
              <w:rFonts w:eastAsiaTheme="minorEastAsia" w:cstheme="minorBidi"/>
              <w:b w:val="0"/>
              <w:bCs w:val="0"/>
              <w:noProof/>
              <w:kern w:val="0"/>
              <w14:ligatures w14:val="none"/>
            </w:rPr>
          </w:pPr>
          <w:r w:rsidRPr="00C926E8">
            <w:rPr>
              <w:b w:val="0"/>
              <w:bCs w:val="0"/>
              <w:szCs w:val="32"/>
            </w:rPr>
            <w:fldChar w:fldCharType="begin"/>
          </w:r>
          <w:r w:rsidRPr="00C926E8">
            <w:rPr>
              <w:szCs w:val="32"/>
            </w:rPr>
            <w:instrText>TOC \o "1-3" \h \z \u</w:instrText>
          </w:r>
          <w:r w:rsidRPr="00C926E8">
            <w:rPr>
              <w:b w:val="0"/>
              <w:bCs w:val="0"/>
              <w:szCs w:val="32"/>
            </w:rPr>
            <w:fldChar w:fldCharType="separate"/>
          </w:r>
          <w:hyperlink w:anchor="_Toc468885938" w:history="1">
            <w:r w:rsidR="00286EA9" w:rsidRPr="00BD28BA">
              <w:rPr>
                <w:rStyle w:val="Lienhypertexte"/>
                <w:noProof/>
              </w:rPr>
              <w:t>I.</w:t>
            </w:r>
            <w:r w:rsidR="00286EA9">
              <w:rPr>
                <w:rFonts w:eastAsiaTheme="minorEastAsia" w:cstheme="minorBidi"/>
                <w:b w:val="0"/>
                <w:bCs w:val="0"/>
                <w:noProof/>
                <w:kern w:val="0"/>
                <w14:ligatures w14:val="none"/>
              </w:rPr>
              <w:tab/>
            </w:r>
            <w:r w:rsidR="00286EA9" w:rsidRPr="00BD28BA">
              <w:rPr>
                <w:rStyle w:val="Lienhypertexte"/>
                <w:noProof/>
              </w:rPr>
              <w:t>Generalites :</w:t>
            </w:r>
            <w:r w:rsidR="00286EA9">
              <w:rPr>
                <w:noProof/>
                <w:webHidden/>
              </w:rPr>
              <w:tab/>
            </w:r>
            <w:r w:rsidR="00286EA9">
              <w:rPr>
                <w:noProof/>
                <w:webHidden/>
              </w:rPr>
              <w:fldChar w:fldCharType="begin"/>
            </w:r>
            <w:r w:rsidR="00286EA9">
              <w:rPr>
                <w:noProof/>
                <w:webHidden/>
              </w:rPr>
              <w:instrText xml:space="preserve"> PAGEREF _Toc468885938 \h </w:instrText>
            </w:r>
            <w:r w:rsidR="00286EA9">
              <w:rPr>
                <w:noProof/>
                <w:webHidden/>
              </w:rPr>
            </w:r>
            <w:r w:rsidR="00286EA9">
              <w:rPr>
                <w:noProof/>
                <w:webHidden/>
              </w:rPr>
              <w:fldChar w:fldCharType="separate"/>
            </w:r>
            <w:r w:rsidR="00286EA9">
              <w:rPr>
                <w:noProof/>
                <w:webHidden/>
              </w:rPr>
              <w:t>2</w:t>
            </w:r>
            <w:r w:rsidR="00286EA9">
              <w:rPr>
                <w:noProof/>
                <w:webHidden/>
              </w:rPr>
              <w:fldChar w:fldCharType="end"/>
            </w:r>
          </w:hyperlink>
        </w:p>
        <w:p w14:paraId="2C520D45" w14:textId="77777777" w:rsidR="00286EA9" w:rsidRDefault="00286EA9" w:rsidP="00286EA9">
          <w:pPr>
            <w:pStyle w:val="TM2"/>
            <w:tabs>
              <w:tab w:val="right" w:leader="dot" w:pos="9797"/>
            </w:tabs>
            <w:spacing w:before="240" w:line="360" w:lineRule="auto"/>
            <w:rPr>
              <w:rFonts w:eastAsiaTheme="minorEastAsia" w:cstheme="minorBidi"/>
              <w:b w:val="0"/>
              <w:bCs w:val="0"/>
              <w:noProof/>
              <w:kern w:val="0"/>
              <w:sz w:val="24"/>
              <w:szCs w:val="24"/>
              <w14:ligatures w14:val="none"/>
            </w:rPr>
          </w:pPr>
          <w:hyperlink w:anchor="_Toc468885939" w:history="1">
            <w:r w:rsidRPr="00BD28BA">
              <w:rPr>
                <w:rStyle w:val="Lienhypertexte"/>
                <w:noProof/>
              </w:rPr>
              <w:t>Règles du jeu de la vie :</w:t>
            </w:r>
            <w:r>
              <w:rPr>
                <w:noProof/>
                <w:webHidden/>
              </w:rPr>
              <w:tab/>
            </w:r>
            <w:r>
              <w:rPr>
                <w:noProof/>
                <w:webHidden/>
              </w:rPr>
              <w:fldChar w:fldCharType="begin"/>
            </w:r>
            <w:r>
              <w:rPr>
                <w:noProof/>
                <w:webHidden/>
              </w:rPr>
              <w:instrText xml:space="preserve"> PAGEREF _Toc468885939 \h </w:instrText>
            </w:r>
            <w:r>
              <w:rPr>
                <w:noProof/>
                <w:webHidden/>
              </w:rPr>
            </w:r>
            <w:r>
              <w:rPr>
                <w:noProof/>
                <w:webHidden/>
              </w:rPr>
              <w:fldChar w:fldCharType="separate"/>
            </w:r>
            <w:r>
              <w:rPr>
                <w:noProof/>
                <w:webHidden/>
              </w:rPr>
              <w:t>2</w:t>
            </w:r>
            <w:r>
              <w:rPr>
                <w:noProof/>
                <w:webHidden/>
              </w:rPr>
              <w:fldChar w:fldCharType="end"/>
            </w:r>
          </w:hyperlink>
        </w:p>
        <w:p w14:paraId="62D3DD9E" w14:textId="77777777" w:rsidR="00286EA9" w:rsidRDefault="00286EA9" w:rsidP="00286EA9">
          <w:pPr>
            <w:pStyle w:val="TM1"/>
            <w:tabs>
              <w:tab w:val="left" w:pos="460"/>
              <w:tab w:val="right" w:leader="dot" w:pos="9797"/>
            </w:tabs>
            <w:spacing w:before="240" w:line="360" w:lineRule="auto"/>
            <w:rPr>
              <w:rFonts w:eastAsiaTheme="minorEastAsia" w:cstheme="minorBidi"/>
              <w:b w:val="0"/>
              <w:bCs w:val="0"/>
              <w:noProof/>
              <w:kern w:val="0"/>
              <w14:ligatures w14:val="none"/>
            </w:rPr>
          </w:pPr>
          <w:hyperlink w:anchor="_Toc468885940" w:history="1">
            <w:r w:rsidRPr="00BD28BA">
              <w:rPr>
                <w:rStyle w:val="Lienhypertexte"/>
                <w:noProof/>
              </w:rPr>
              <w:t>II.</w:t>
            </w:r>
            <w:r>
              <w:rPr>
                <w:rFonts w:eastAsiaTheme="minorEastAsia" w:cstheme="minorBidi"/>
                <w:b w:val="0"/>
                <w:bCs w:val="0"/>
                <w:noProof/>
                <w:kern w:val="0"/>
                <w14:ligatures w14:val="none"/>
              </w:rPr>
              <w:tab/>
            </w:r>
            <w:r w:rsidRPr="00BD28BA">
              <w:rPr>
                <w:rStyle w:val="Lienhypertexte"/>
                <w:noProof/>
              </w:rPr>
              <w:t>La Décomposition du programme et des taches :</w:t>
            </w:r>
            <w:r>
              <w:rPr>
                <w:noProof/>
                <w:webHidden/>
              </w:rPr>
              <w:tab/>
            </w:r>
            <w:r>
              <w:rPr>
                <w:noProof/>
                <w:webHidden/>
              </w:rPr>
              <w:fldChar w:fldCharType="begin"/>
            </w:r>
            <w:r>
              <w:rPr>
                <w:noProof/>
                <w:webHidden/>
              </w:rPr>
              <w:instrText xml:space="preserve"> PAGEREF _Toc468885940 \h </w:instrText>
            </w:r>
            <w:r>
              <w:rPr>
                <w:noProof/>
                <w:webHidden/>
              </w:rPr>
            </w:r>
            <w:r>
              <w:rPr>
                <w:noProof/>
                <w:webHidden/>
              </w:rPr>
              <w:fldChar w:fldCharType="separate"/>
            </w:r>
            <w:r>
              <w:rPr>
                <w:noProof/>
                <w:webHidden/>
              </w:rPr>
              <w:t>2</w:t>
            </w:r>
            <w:r>
              <w:rPr>
                <w:noProof/>
                <w:webHidden/>
              </w:rPr>
              <w:fldChar w:fldCharType="end"/>
            </w:r>
          </w:hyperlink>
        </w:p>
        <w:p w14:paraId="74E9D029"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41" w:history="1">
            <w:r w:rsidRPr="00BD28BA">
              <w:rPr>
                <w:rStyle w:val="Lienhypertexte"/>
                <w:noProof/>
              </w:rPr>
              <w:t>1.</w:t>
            </w:r>
            <w:r>
              <w:rPr>
                <w:rFonts w:eastAsiaTheme="minorEastAsia" w:cstheme="minorBidi"/>
                <w:b w:val="0"/>
                <w:bCs w:val="0"/>
                <w:noProof/>
                <w:kern w:val="0"/>
                <w:sz w:val="24"/>
                <w:szCs w:val="24"/>
                <w14:ligatures w14:val="none"/>
              </w:rPr>
              <w:tab/>
            </w:r>
            <w:r w:rsidRPr="00BD28BA">
              <w:rPr>
                <w:rStyle w:val="Lienhypertexte"/>
                <w:noProof/>
              </w:rPr>
              <w:t>Dépendances mutuelles pour le programme :</w:t>
            </w:r>
            <w:r>
              <w:rPr>
                <w:noProof/>
                <w:webHidden/>
              </w:rPr>
              <w:tab/>
            </w:r>
            <w:r>
              <w:rPr>
                <w:noProof/>
                <w:webHidden/>
              </w:rPr>
              <w:fldChar w:fldCharType="begin"/>
            </w:r>
            <w:r>
              <w:rPr>
                <w:noProof/>
                <w:webHidden/>
              </w:rPr>
              <w:instrText xml:space="preserve"> PAGEREF _Toc468885941 \h </w:instrText>
            </w:r>
            <w:r>
              <w:rPr>
                <w:noProof/>
                <w:webHidden/>
              </w:rPr>
            </w:r>
            <w:r>
              <w:rPr>
                <w:noProof/>
                <w:webHidden/>
              </w:rPr>
              <w:fldChar w:fldCharType="separate"/>
            </w:r>
            <w:r>
              <w:rPr>
                <w:noProof/>
                <w:webHidden/>
              </w:rPr>
              <w:t>2</w:t>
            </w:r>
            <w:r>
              <w:rPr>
                <w:noProof/>
                <w:webHidden/>
              </w:rPr>
              <w:fldChar w:fldCharType="end"/>
            </w:r>
          </w:hyperlink>
        </w:p>
        <w:p w14:paraId="48E3A5F6"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42" w:history="1">
            <w:r w:rsidRPr="00BD28BA">
              <w:rPr>
                <w:rStyle w:val="Lienhypertexte"/>
                <w:noProof/>
              </w:rPr>
              <w:t>2.</w:t>
            </w:r>
            <w:r>
              <w:rPr>
                <w:rFonts w:eastAsiaTheme="minorEastAsia" w:cstheme="minorBidi"/>
                <w:b w:val="0"/>
                <w:bCs w:val="0"/>
                <w:noProof/>
                <w:kern w:val="0"/>
                <w:sz w:val="24"/>
                <w:szCs w:val="24"/>
                <w14:ligatures w14:val="none"/>
              </w:rPr>
              <w:tab/>
            </w:r>
            <w:r w:rsidRPr="00BD28BA">
              <w:rPr>
                <w:rStyle w:val="Lienhypertexte"/>
                <w:noProof/>
              </w:rPr>
              <w:t>Répartition du travail :</w:t>
            </w:r>
            <w:r>
              <w:rPr>
                <w:noProof/>
                <w:webHidden/>
              </w:rPr>
              <w:tab/>
            </w:r>
            <w:r>
              <w:rPr>
                <w:noProof/>
                <w:webHidden/>
              </w:rPr>
              <w:fldChar w:fldCharType="begin"/>
            </w:r>
            <w:r>
              <w:rPr>
                <w:noProof/>
                <w:webHidden/>
              </w:rPr>
              <w:instrText xml:space="preserve"> PAGEREF _Toc468885942 \h </w:instrText>
            </w:r>
            <w:r>
              <w:rPr>
                <w:noProof/>
                <w:webHidden/>
              </w:rPr>
            </w:r>
            <w:r>
              <w:rPr>
                <w:noProof/>
                <w:webHidden/>
              </w:rPr>
              <w:fldChar w:fldCharType="separate"/>
            </w:r>
            <w:r>
              <w:rPr>
                <w:noProof/>
                <w:webHidden/>
              </w:rPr>
              <w:t>2</w:t>
            </w:r>
            <w:r>
              <w:rPr>
                <w:noProof/>
                <w:webHidden/>
              </w:rPr>
              <w:fldChar w:fldCharType="end"/>
            </w:r>
          </w:hyperlink>
        </w:p>
        <w:p w14:paraId="6062ABF3" w14:textId="77777777" w:rsidR="00286EA9" w:rsidRDefault="00286EA9" w:rsidP="00286EA9">
          <w:pPr>
            <w:pStyle w:val="TM1"/>
            <w:tabs>
              <w:tab w:val="left" w:pos="690"/>
              <w:tab w:val="right" w:leader="dot" w:pos="9797"/>
            </w:tabs>
            <w:spacing w:before="240" w:line="360" w:lineRule="auto"/>
            <w:rPr>
              <w:rFonts w:eastAsiaTheme="minorEastAsia" w:cstheme="minorBidi"/>
              <w:b w:val="0"/>
              <w:bCs w:val="0"/>
              <w:noProof/>
              <w:kern w:val="0"/>
              <w14:ligatures w14:val="none"/>
            </w:rPr>
          </w:pPr>
          <w:hyperlink w:anchor="_Toc468885943" w:history="1">
            <w:r w:rsidRPr="00BD28BA">
              <w:rPr>
                <w:rStyle w:val="Lienhypertexte"/>
                <w:noProof/>
              </w:rPr>
              <w:t>III.</w:t>
            </w:r>
            <w:r>
              <w:rPr>
                <w:rFonts w:eastAsiaTheme="minorEastAsia" w:cstheme="minorBidi"/>
                <w:b w:val="0"/>
                <w:bCs w:val="0"/>
                <w:noProof/>
                <w:kern w:val="0"/>
                <w14:ligatures w14:val="none"/>
              </w:rPr>
              <w:tab/>
            </w:r>
            <w:r w:rsidRPr="00BD28BA">
              <w:rPr>
                <w:rStyle w:val="Lienhypertexte"/>
                <w:noProof/>
              </w:rPr>
              <w:t>Le Programme principal et principe de barrieres :</w:t>
            </w:r>
            <w:r>
              <w:rPr>
                <w:noProof/>
                <w:webHidden/>
              </w:rPr>
              <w:tab/>
            </w:r>
            <w:r>
              <w:rPr>
                <w:noProof/>
                <w:webHidden/>
              </w:rPr>
              <w:fldChar w:fldCharType="begin"/>
            </w:r>
            <w:r>
              <w:rPr>
                <w:noProof/>
                <w:webHidden/>
              </w:rPr>
              <w:instrText xml:space="preserve"> PAGEREF _Toc468885943 \h </w:instrText>
            </w:r>
            <w:r>
              <w:rPr>
                <w:noProof/>
                <w:webHidden/>
              </w:rPr>
            </w:r>
            <w:r>
              <w:rPr>
                <w:noProof/>
                <w:webHidden/>
              </w:rPr>
              <w:fldChar w:fldCharType="separate"/>
            </w:r>
            <w:r>
              <w:rPr>
                <w:noProof/>
                <w:webHidden/>
              </w:rPr>
              <w:t>3</w:t>
            </w:r>
            <w:r>
              <w:rPr>
                <w:noProof/>
                <w:webHidden/>
              </w:rPr>
              <w:fldChar w:fldCharType="end"/>
            </w:r>
          </w:hyperlink>
        </w:p>
        <w:p w14:paraId="446B8476"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44" w:history="1">
            <w:r w:rsidRPr="00BD28BA">
              <w:rPr>
                <w:rStyle w:val="Lienhypertexte"/>
                <w:noProof/>
              </w:rPr>
              <w:t>1.</w:t>
            </w:r>
            <w:r>
              <w:rPr>
                <w:rFonts w:eastAsiaTheme="minorEastAsia" w:cstheme="minorBidi"/>
                <w:b w:val="0"/>
                <w:bCs w:val="0"/>
                <w:noProof/>
                <w:kern w:val="0"/>
                <w:sz w:val="24"/>
                <w:szCs w:val="24"/>
                <w14:ligatures w14:val="none"/>
              </w:rPr>
              <w:tab/>
            </w:r>
            <w:r w:rsidRPr="00BD28BA">
              <w:rPr>
                <w:rStyle w:val="Lienhypertexte"/>
                <w:noProof/>
              </w:rPr>
              <w:t>Programme principal :</w:t>
            </w:r>
            <w:r>
              <w:rPr>
                <w:noProof/>
                <w:webHidden/>
              </w:rPr>
              <w:tab/>
            </w:r>
            <w:r>
              <w:rPr>
                <w:noProof/>
                <w:webHidden/>
              </w:rPr>
              <w:fldChar w:fldCharType="begin"/>
            </w:r>
            <w:r>
              <w:rPr>
                <w:noProof/>
                <w:webHidden/>
              </w:rPr>
              <w:instrText xml:space="preserve"> PAGEREF _Toc468885944 \h </w:instrText>
            </w:r>
            <w:r>
              <w:rPr>
                <w:noProof/>
                <w:webHidden/>
              </w:rPr>
            </w:r>
            <w:r>
              <w:rPr>
                <w:noProof/>
                <w:webHidden/>
              </w:rPr>
              <w:fldChar w:fldCharType="separate"/>
            </w:r>
            <w:r>
              <w:rPr>
                <w:noProof/>
                <w:webHidden/>
              </w:rPr>
              <w:t>3</w:t>
            </w:r>
            <w:r>
              <w:rPr>
                <w:noProof/>
                <w:webHidden/>
              </w:rPr>
              <w:fldChar w:fldCharType="end"/>
            </w:r>
          </w:hyperlink>
        </w:p>
        <w:p w14:paraId="6BC56E05"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45" w:history="1">
            <w:r w:rsidRPr="00BD28BA">
              <w:rPr>
                <w:rStyle w:val="Lienhypertexte"/>
                <w:noProof/>
              </w:rPr>
              <w:t>2.</w:t>
            </w:r>
            <w:r>
              <w:rPr>
                <w:rFonts w:eastAsiaTheme="minorEastAsia" w:cstheme="minorBidi"/>
                <w:b w:val="0"/>
                <w:bCs w:val="0"/>
                <w:noProof/>
                <w:kern w:val="0"/>
                <w:sz w:val="24"/>
                <w:szCs w:val="24"/>
                <w14:ligatures w14:val="none"/>
              </w:rPr>
              <w:tab/>
            </w:r>
            <w:r w:rsidRPr="00BD28BA">
              <w:rPr>
                <w:rStyle w:val="Lienhypertexte"/>
                <w:noProof/>
              </w:rPr>
              <w:t>Barrières au sein du programme :</w:t>
            </w:r>
            <w:r>
              <w:rPr>
                <w:noProof/>
                <w:webHidden/>
              </w:rPr>
              <w:tab/>
            </w:r>
            <w:r>
              <w:rPr>
                <w:noProof/>
                <w:webHidden/>
              </w:rPr>
              <w:fldChar w:fldCharType="begin"/>
            </w:r>
            <w:r>
              <w:rPr>
                <w:noProof/>
                <w:webHidden/>
              </w:rPr>
              <w:instrText xml:space="preserve"> PAGEREF _Toc468885945 \h </w:instrText>
            </w:r>
            <w:r>
              <w:rPr>
                <w:noProof/>
                <w:webHidden/>
              </w:rPr>
            </w:r>
            <w:r>
              <w:rPr>
                <w:noProof/>
                <w:webHidden/>
              </w:rPr>
              <w:fldChar w:fldCharType="separate"/>
            </w:r>
            <w:r>
              <w:rPr>
                <w:noProof/>
                <w:webHidden/>
              </w:rPr>
              <w:t>3</w:t>
            </w:r>
            <w:r>
              <w:rPr>
                <w:noProof/>
                <w:webHidden/>
              </w:rPr>
              <w:fldChar w:fldCharType="end"/>
            </w:r>
          </w:hyperlink>
        </w:p>
        <w:p w14:paraId="101A96C7" w14:textId="77777777" w:rsidR="00286EA9" w:rsidRDefault="00286EA9" w:rsidP="00286EA9">
          <w:pPr>
            <w:pStyle w:val="TM1"/>
            <w:tabs>
              <w:tab w:val="left" w:pos="690"/>
              <w:tab w:val="right" w:leader="dot" w:pos="9797"/>
            </w:tabs>
            <w:spacing w:before="240" w:line="360" w:lineRule="auto"/>
            <w:rPr>
              <w:rFonts w:eastAsiaTheme="minorEastAsia" w:cstheme="minorBidi"/>
              <w:b w:val="0"/>
              <w:bCs w:val="0"/>
              <w:noProof/>
              <w:kern w:val="0"/>
              <w14:ligatures w14:val="none"/>
            </w:rPr>
          </w:pPr>
          <w:hyperlink w:anchor="_Toc468885946" w:history="1">
            <w:r w:rsidRPr="00BD28BA">
              <w:rPr>
                <w:rStyle w:val="Lienhypertexte"/>
                <w:noProof/>
              </w:rPr>
              <w:t>IV.</w:t>
            </w:r>
            <w:r>
              <w:rPr>
                <w:rFonts w:eastAsiaTheme="minorEastAsia" w:cstheme="minorBidi"/>
                <w:b w:val="0"/>
                <w:bCs w:val="0"/>
                <w:noProof/>
                <w:kern w:val="0"/>
                <w14:ligatures w14:val="none"/>
              </w:rPr>
              <w:tab/>
            </w:r>
            <w:r w:rsidRPr="00BD28BA">
              <w:rPr>
                <w:rStyle w:val="Lienhypertexte"/>
                <w:noProof/>
              </w:rPr>
              <w:t>Le Clavier et gestions des entrees clavier :</w:t>
            </w:r>
            <w:r>
              <w:rPr>
                <w:noProof/>
                <w:webHidden/>
              </w:rPr>
              <w:tab/>
            </w:r>
            <w:r>
              <w:rPr>
                <w:noProof/>
                <w:webHidden/>
              </w:rPr>
              <w:fldChar w:fldCharType="begin"/>
            </w:r>
            <w:r>
              <w:rPr>
                <w:noProof/>
                <w:webHidden/>
              </w:rPr>
              <w:instrText xml:space="preserve"> PAGEREF _Toc468885946 \h </w:instrText>
            </w:r>
            <w:r>
              <w:rPr>
                <w:noProof/>
                <w:webHidden/>
              </w:rPr>
            </w:r>
            <w:r>
              <w:rPr>
                <w:noProof/>
                <w:webHidden/>
              </w:rPr>
              <w:fldChar w:fldCharType="separate"/>
            </w:r>
            <w:r>
              <w:rPr>
                <w:noProof/>
                <w:webHidden/>
              </w:rPr>
              <w:t>3</w:t>
            </w:r>
            <w:r>
              <w:rPr>
                <w:noProof/>
                <w:webHidden/>
              </w:rPr>
              <w:fldChar w:fldCharType="end"/>
            </w:r>
          </w:hyperlink>
        </w:p>
        <w:p w14:paraId="67170591" w14:textId="77777777" w:rsidR="00286EA9" w:rsidRDefault="00286EA9" w:rsidP="00286EA9">
          <w:pPr>
            <w:pStyle w:val="TM1"/>
            <w:tabs>
              <w:tab w:val="left" w:pos="460"/>
              <w:tab w:val="right" w:leader="dot" w:pos="9797"/>
            </w:tabs>
            <w:spacing w:before="240" w:line="360" w:lineRule="auto"/>
            <w:rPr>
              <w:rFonts w:eastAsiaTheme="minorEastAsia" w:cstheme="minorBidi"/>
              <w:b w:val="0"/>
              <w:bCs w:val="0"/>
              <w:noProof/>
              <w:kern w:val="0"/>
              <w14:ligatures w14:val="none"/>
            </w:rPr>
          </w:pPr>
          <w:hyperlink w:anchor="_Toc468885947" w:history="1">
            <w:r w:rsidRPr="00BD28BA">
              <w:rPr>
                <w:rStyle w:val="Lienhypertexte"/>
                <w:noProof/>
              </w:rPr>
              <w:t>V.</w:t>
            </w:r>
            <w:r>
              <w:rPr>
                <w:rFonts w:eastAsiaTheme="minorEastAsia" w:cstheme="minorBidi"/>
                <w:b w:val="0"/>
                <w:bCs w:val="0"/>
                <w:noProof/>
                <w:kern w:val="0"/>
                <w14:ligatures w14:val="none"/>
              </w:rPr>
              <w:tab/>
            </w:r>
            <w:r w:rsidRPr="00BD28BA">
              <w:rPr>
                <w:rStyle w:val="Lienhypertexte"/>
                <w:noProof/>
              </w:rPr>
              <w:t>La partie Affichage :</w:t>
            </w:r>
            <w:r>
              <w:rPr>
                <w:noProof/>
                <w:webHidden/>
              </w:rPr>
              <w:tab/>
            </w:r>
            <w:r>
              <w:rPr>
                <w:noProof/>
                <w:webHidden/>
              </w:rPr>
              <w:fldChar w:fldCharType="begin"/>
            </w:r>
            <w:r>
              <w:rPr>
                <w:noProof/>
                <w:webHidden/>
              </w:rPr>
              <w:instrText xml:space="preserve"> PAGEREF _Toc468885947 \h </w:instrText>
            </w:r>
            <w:r>
              <w:rPr>
                <w:noProof/>
                <w:webHidden/>
              </w:rPr>
            </w:r>
            <w:r>
              <w:rPr>
                <w:noProof/>
                <w:webHidden/>
              </w:rPr>
              <w:fldChar w:fldCharType="separate"/>
            </w:r>
            <w:r>
              <w:rPr>
                <w:noProof/>
                <w:webHidden/>
              </w:rPr>
              <w:t>3</w:t>
            </w:r>
            <w:r>
              <w:rPr>
                <w:noProof/>
                <w:webHidden/>
              </w:rPr>
              <w:fldChar w:fldCharType="end"/>
            </w:r>
          </w:hyperlink>
        </w:p>
        <w:p w14:paraId="793D6B22" w14:textId="77777777" w:rsidR="00286EA9" w:rsidRDefault="00286EA9" w:rsidP="00286EA9">
          <w:pPr>
            <w:pStyle w:val="TM1"/>
            <w:tabs>
              <w:tab w:val="left" w:pos="690"/>
              <w:tab w:val="right" w:leader="dot" w:pos="9797"/>
            </w:tabs>
            <w:spacing w:before="240" w:line="360" w:lineRule="auto"/>
            <w:rPr>
              <w:rFonts w:eastAsiaTheme="minorEastAsia" w:cstheme="minorBidi"/>
              <w:b w:val="0"/>
              <w:bCs w:val="0"/>
              <w:noProof/>
              <w:kern w:val="0"/>
              <w14:ligatures w14:val="none"/>
            </w:rPr>
          </w:pPr>
          <w:hyperlink w:anchor="_Toc468885948" w:history="1">
            <w:r w:rsidRPr="00BD28BA">
              <w:rPr>
                <w:rStyle w:val="Lienhypertexte"/>
                <w:noProof/>
              </w:rPr>
              <w:t>VI.</w:t>
            </w:r>
            <w:r>
              <w:rPr>
                <w:rFonts w:eastAsiaTheme="minorEastAsia" w:cstheme="minorBidi"/>
                <w:b w:val="0"/>
                <w:bCs w:val="0"/>
                <w:noProof/>
                <w:kern w:val="0"/>
                <w14:ligatures w14:val="none"/>
              </w:rPr>
              <w:tab/>
            </w:r>
            <w:r w:rsidRPr="00BD28BA">
              <w:rPr>
                <w:rStyle w:val="Lienhypertexte"/>
                <w:noProof/>
              </w:rPr>
              <w:t>La partie travailleurs (workers) :</w:t>
            </w:r>
            <w:r>
              <w:rPr>
                <w:noProof/>
                <w:webHidden/>
              </w:rPr>
              <w:tab/>
            </w:r>
            <w:r>
              <w:rPr>
                <w:noProof/>
                <w:webHidden/>
              </w:rPr>
              <w:fldChar w:fldCharType="begin"/>
            </w:r>
            <w:r>
              <w:rPr>
                <w:noProof/>
                <w:webHidden/>
              </w:rPr>
              <w:instrText xml:space="preserve"> PAGEREF _Toc468885948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443E0ED"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49" w:history="1">
            <w:r w:rsidRPr="00BD28BA">
              <w:rPr>
                <w:rStyle w:val="Lienhypertexte"/>
                <w:noProof/>
              </w:rPr>
              <w:t>1.</w:t>
            </w:r>
            <w:r>
              <w:rPr>
                <w:rFonts w:eastAsiaTheme="minorEastAsia" w:cstheme="minorBidi"/>
                <w:b w:val="0"/>
                <w:bCs w:val="0"/>
                <w:noProof/>
                <w:kern w:val="0"/>
                <w:sz w:val="24"/>
                <w:szCs w:val="24"/>
                <w14:ligatures w14:val="none"/>
              </w:rPr>
              <w:tab/>
            </w:r>
            <w:r w:rsidRPr="00BD28BA">
              <w:rPr>
                <w:rStyle w:val="Lienhypertexte"/>
                <w:noProof/>
              </w:rPr>
              <w:t>Paramètres :</w:t>
            </w:r>
            <w:r>
              <w:rPr>
                <w:noProof/>
                <w:webHidden/>
              </w:rPr>
              <w:tab/>
            </w:r>
            <w:r>
              <w:rPr>
                <w:noProof/>
                <w:webHidden/>
              </w:rPr>
              <w:fldChar w:fldCharType="begin"/>
            </w:r>
            <w:r>
              <w:rPr>
                <w:noProof/>
                <w:webHidden/>
              </w:rPr>
              <w:instrText xml:space="preserve"> PAGEREF _Toc468885949 \h </w:instrText>
            </w:r>
            <w:r>
              <w:rPr>
                <w:noProof/>
                <w:webHidden/>
              </w:rPr>
            </w:r>
            <w:r>
              <w:rPr>
                <w:noProof/>
                <w:webHidden/>
              </w:rPr>
              <w:fldChar w:fldCharType="separate"/>
            </w:r>
            <w:r>
              <w:rPr>
                <w:noProof/>
                <w:webHidden/>
              </w:rPr>
              <w:t>4</w:t>
            </w:r>
            <w:r>
              <w:rPr>
                <w:noProof/>
                <w:webHidden/>
              </w:rPr>
              <w:fldChar w:fldCharType="end"/>
            </w:r>
          </w:hyperlink>
        </w:p>
        <w:p w14:paraId="7B18BB63" w14:textId="77777777" w:rsidR="00286EA9" w:rsidRDefault="00286EA9" w:rsidP="00286EA9">
          <w:pPr>
            <w:pStyle w:val="TM2"/>
            <w:tabs>
              <w:tab w:val="left" w:pos="690"/>
              <w:tab w:val="right" w:leader="dot" w:pos="9797"/>
            </w:tabs>
            <w:spacing w:before="240" w:line="360" w:lineRule="auto"/>
            <w:rPr>
              <w:rFonts w:eastAsiaTheme="minorEastAsia" w:cstheme="minorBidi"/>
              <w:b w:val="0"/>
              <w:bCs w:val="0"/>
              <w:noProof/>
              <w:kern w:val="0"/>
              <w:sz w:val="24"/>
              <w:szCs w:val="24"/>
              <w14:ligatures w14:val="none"/>
            </w:rPr>
          </w:pPr>
          <w:hyperlink w:anchor="_Toc468885950" w:history="1">
            <w:r w:rsidRPr="00BD28BA">
              <w:rPr>
                <w:rStyle w:val="Lienhypertexte"/>
                <w:noProof/>
              </w:rPr>
              <w:t>2.</w:t>
            </w:r>
            <w:r>
              <w:rPr>
                <w:rFonts w:eastAsiaTheme="minorEastAsia" w:cstheme="minorBidi"/>
                <w:b w:val="0"/>
                <w:bCs w:val="0"/>
                <w:noProof/>
                <w:kern w:val="0"/>
                <w:sz w:val="24"/>
                <w:szCs w:val="24"/>
                <w14:ligatures w14:val="none"/>
              </w:rPr>
              <w:tab/>
            </w:r>
            <w:r w:rsidRPr="00BD28BA">
              <w:rPr>
                <w:rStyle w:val="Lienhypertexte"/>
                <w:noProof/>
              </w:rPr>
              <w:t>Fonctionnement :</w:t>
            </w:r>
            <w:r>
              <w:rPr>
                <w:noProof/>
                <w:webHidden/>
              </w:rPr>
              <w:tab/>
            </w:r>
            <w:r>
              <w:rPr>
                <w:noProof/>
                <w:webHidden/>
              </w:rPr>
              <w:fldChar w:fldCharType="begin"/>
            </w:r>
            <w:r>
              <w:rPr>
                <w:noProof/>
                <w:webHidden/>
              </w:rPr>
              <w:instrText xml:space="preserve"> PAGEREF _Toc468885950 \h </w:instrText>
            </w:r>
            <w:r>
              <w:rPr>
                <w:noProof/>
                <w:webHidden/>
              </w:rPr>
            </w:r>
            <w:r>
              <w:rPr>
                <w:noProof/>
                <w:webHidden/>
              </w:rPr>
              <w:fldChar w:fldCharType="separate"/>
            </w:r>
            <w:r>
              <w:rPr>
                <w:noProof/>
                <w:webHidden/>
              </w:rPr>
              <w:t>4</w:t>
            </w:r>
            <w:r>
              <w:rPr>
                <w:noProof/>
                <w:webHidden/>
              </w:rPr>
              <w:fldChar w:fldCharType="end"/>
            </w:r>
          </w:hyperlink>
        </w:p>
        <w:p w14:paraId="7ED9B641" w14:textId="77777777" w:rsidR="00286EA9" w:rsidRDefault="00286EA9" w:rsidP="00286EA9">
          <w:pPr>
            <w:pStyle w:val="TM1"/>
            <w:tabs>
              <w:tab w:val="left" w:pos="690"/>
              <w:tab w:val="right" w:leader="dot" w:pos="9797"/>
            </w:tabs>
            <w:spacing w:before="240" w:line="360" w:lineRule="auto"/>
            <w:rPr>
              <w:rFonts w:eastAsiaTheme="minorEastAsia" w:cstheme="minorBidi"/>
              <w:b w:val="0"/>
              <w:bCs w:val="0"/>
              <w:noProof/>
              <w:kern w:val="0"/>
              <w14:ligatures w14:val="none"/>
            </w:rPr>
          </w:pPr>
          <w:hyperlink w:anchor="_Toc468885951" w:history="1">
            <w:r w:rsidRPr="00BD28BA">
              <w:rPr>
                <w:rStyle w:val="Lienhypertexte"/>
                <w:noProof/>
              </w:rPr>
              <w:t>VII.</w:t>
            </w:r>
            <w:r>
              <w:rPr>
                <w:rFonts w:eastAsiaTheme="minorEastAsia" w:cstheme="minorBidi"/>
                <w:b w:val="0"/>
                <w:bCs w:val="0"/>
                <w:noProof/>
                <w:kern w:val="0"/>
                <w14:ligatures w14:val="none"/>
              </w:rPr>
              <w:tab/>
            </w:r>
            <w:r w:rsidRPr="00BD28BA">
              <w:rPr>
                <w:rStyle w:val="Lienhypertexte"/>
                <w:noProof/>
              </w:rPr>
              <w:t>Le Temps dans les diverses parties :</w:t>
            </w:r>
            <w:r>
              <w:rPr>
                <w:noProof/>
                <w:webHidden/>
              </w:rPr>
              <w:tab/>
            </w:r>
            <w:r>
              <w:rPr>
                <w:noProof/>
                <w:webHidden/>
              </w:rPr>
              <w:fldChar w:fldCharType="begin"/>
            </w:r>
            <w:r>
              <w:rPr>
                <w:noProof/>
                <w:webHidden/>
              </w:rPr>
              <w:instrText xml:space="preserve"> PAGEREF _Toc468885951 \h </w:instrText>
            </w:r>
            <w:r>
              <w:rPr>
                <w:noProof/>
                <w:webHidden/>
              </w:rPr>
            </w:r>
            <w:r>
              <w:rPr>
                <w:noProof/>
                <w:webHidden/>
              </w:rPr>
              <w:fldChar w:fldCharType="separate"/>
            </w:r>
            <w:r>
              <w:rPr>
                <w:noProof/>
                <w:webHidden/>
              </w:rPr>
              <w:t>4</w:t>
            </w:r>
            <w:r>
              <w:rPr>
                <w:noProof/>
                <w:webHidden/>
              </w:rPr>
              <w:fldChar w:fldCharType="end"/>
            </w:r>
          </w:hyperlink>
        </w:p>
        <w:p w14:paraId="0131CE08" w14:textId="77777777" w:rsidR="00286EA9" w:rsidRDefault="00286EA9" w:rsidP="00286EA9">
          <w:pPr>
            <w:pStyle w:val="TM1"/>
            <w:tabs>
              <w:tab w:val="left" w:pos="690"/>
              <w:tab w:val="right" w:leader="dot" w:pos="9797"/>
            </w:tabs>
            <w:spacing w:before="240" w:line="360" w:lineRule="auto"/>
            <w:rPr>
              <w:rFonts w:eastAsiaTheme="minorEastAsia" w:cstheme="minorBidi"/>
              <w:b w:val="0"/>
              <w:bCs w:val="0"/>
              <w:noProof/>
              <w:kern w:val="0"/>
              <w14:ligatures w14:val="none"/>
            </w:rPr>
          </w:pPr>
          <w:hyperlink w:anchor="_Toc468885952" w:history="1">
            <w:r w:rsidRPr="00BD28BA">
              <w:rPr>
                <w:rStyle w:val="Lienhypertexte"/>
                <w:noProof/>
              </w:rPr>
              <w:t>VIII.</w:t>
            </w:r>
            <w:r>
              <w:rPr>
                <w:rFonts w:eastAsiaTheme="minorEastAsia" w:cstheme="minorBidi"/>
                <w:b w:val="0"/>
                <w:bCs w:val="0"/>
                <w:noProof/>
                <w:kern w:val="0"/>
                <w14:ligatures w14:val="none"/>
              </w:rPr>
              <w:tab/>
            </w:r>
            <w:r w:rsidRPr="00BD28BA">
              <w:rPr>
                <w:rStyle w:val="Lienhypertexte"/>
                <w:noProof/>
              </w:rPr>
              <w:t>Conclusion :</w:t>
            </w:r>
            <w:r>
              <w:rPr>
                <w:noProof/>
                <w:webHidden/>
              </w:rPr>
              <w:tab/>
            </w:r>
            <w:r>
              <w:rPr>
                <w:noProof/>
                <w:webHidden/>
              </w:rPr>
              <w:fldChar w:fldCharType="begin"/>
            </w:r>
            <w:r>
              <w:rPr>
                <w:noProof/>
                <w:webHidden/>
              </w:rPr>
              <w:instrText xml:space="preserve"> PAGEREF _Toc468885952 \h </w:instrText>
            </w:r>
            <w:r>
              <w:rPr>
                <w:noProof/>
                <w:webHidden/>
              </w:rPr>
            </w:r>
            <w:r>
              <w:rPr>
                <w:noProof/>
                <w:webHidden/>
              </w:rPr>
              <w:fldChar w:fldCharType="separate"/>
            </w:r>
            <w:r>
              <w:rPr>
                <w:noProof/>
                <w:webHidden/>
              </w:rPr>
              <w:t>4</w:t>
            </w:r>
            <w:r>
              <w:rPr>
                <w:noProof/>
                <w:webHidden/>
              </w:rPr>
              <w:fldChar w:fldCharType="end"/>
            </w:r>
          </w:hyperlink>
        </w:p>
        <w:p w14:paraId="0F3A149A" w14:textId="77777777" w:rsidR="00C926E8" w:rsidRDefault="004409B9" w:rsidP="00286EA9">
          <w:pPr>
            <w:spacing w:before="240" w:after="0" w:line="360" w:lineRule="auto"/>
            <w:rPr>
              <w:b/>
              <w:bCs/>
              <w:noProof/>
              <w:sz w:val="24"/>
              <w:szCs w:val="32"/>
            </w:rPr>
          </w:pPr>
          <w:r w:rsidRPr="00C926E8">
            <w:rPr>
              <w:b/>
              <w:bCs/>
              <w:noProof/>
              <w:sz w:val="24"/>
              <w:szCs w:val="32"/>
            </w:rPr>
            <w:fldChar w:fldCharType="end"/>
          </w:r>
        </w:p>
        <w:p w14:paraId="08DB9636" w14:textId="77777777" w:rsidR="00C926E8" w:rsidRDefault="00C926E8" w:rsidP="00FC038D">
          <w:pPr>
            <w:spacing w:line="480" w:lineRule="auto"/>
            <w:rPr>
              <w:b/>
              <w:bCs/>
              <w:noProof/>
              <w:sz w:val="24"/>
              <w:szCs w:val="32"/>
            </w:rPr>
          </w:pPr>
        </w:p>
        <w:p w14:paraId="6B1E4678" w14:textId="77777777" w:rsidR="00C926E8" w:rsidRDefault="00C926E8" w:rsidP="00FC038D">
          <w:pPr>
            <w:spacing w:line="480" w:lineRule="auto"/>
            <w:rPr>
              <w:b/>
              <w:bCs/>
              <w:noProof/>
              <w:sz w:val="24"/>
              <w:szCs w:val="32"/>
            </w:rPr>
          </w:pPr>
        </w:p>
        <w:p w14:paraId="067C542F" w14:textId="4235110A" w:rsidR="00B91828" w:rsidRDefault="00D90644" w:rsidP="00FC038D">
          <w:pPr>
            <w:spacing w:line="480" w:lineRule="auto"/>
          </w:pPr>
        </w:p>
      </w:sdtContent>
    </w:sdt>
    <w:p w14:paraId="56CEDF00" w14:textId="19FF022E" w:rsidR="001E2EC5" w:rsidRDefault="001E2EC5">
      <w:pPr>
        <w:spacing w:after="200" w:line="276" w:lineRule="auto"/>
        <w:rPr>
          <w:rFonts w:asciiTheme="majorHAnsi" w:hAnsiTheme="majorHAnsi"/>
          <w:caps/>
          <w:color w:val="775F55" w:themeColor="text2"/>
          <w:sz w:val="32"/>
          <w:szCs w:val="32"/>
          <w:u w:val="single"/>
        </w:rPr>
      </w:pPr>
      <w:r>
        <w:br w:type="page"/>
      </w:r>
    </w:p>
    <w:p w14:paraId="67034FF0" w14:textId="77777777" w:rsidR="00733195" w:rsidRDefault="00733195" w:rsidP="00733195">
      <w:pPr>
        <w:pStyle w:val="Titre1"/>
        <w:ind w:left="720"/>
      </w:pPr>
    </w:p>
    <w:p w14:paraId="0B9B453B" w14:textId="2339D384" w:rsidR="00BA1E5A" w:rsidRDefault="00EA6A3F" w:rsidP="00BA1E5A">
      <w:pPr>
        <w:pStyle w:val="Titre1"/>
        <w:numPr>
          <w:ilvl w:val="0"/>
          <w:numId w:val="26"/>
        </w:numPr>
      </w:pPr>
      <w:bookmarkStart w:id="1" w:name="_Toc468885938"/>
      <w:r>
        <w:t>Generalites :</w:t>
      </w:r>
      <w:bookmarkEnd w:id="1"/>
    </w:p>
    <w:p w14:paraId="6C32EC8C" w14:textId="77777777" w:rsidR="00FD77A9" w:rsidRPr="00FD77A9" w:rsidRDefault="00FD77A9" w:rsidP="00FD77A9">
      <w:pPr>
        <w:rPr>
          <w:sz w:val="2"/>
        </w:rPr>
      </w:pPr>
    </w:p>
    <w:p w14:paraId="5EBB9F81" w14:textId="0670F650" w:rsidR="00BA1E5A" w:rsidRDefault="00BA1E5A" w:rsidP="004D416E">
      <w:pPr>
        <w:ind w:firstLine="360"/>
        <w:jc w:val="both"/>
      </w:pPr>
      <w:r>
        <w:t>Le but principal de ce travail pratique est de recréer une version du jeu de la vie, et ce en utilisant toutes les notions apprises durant le cours.</w:t>
      </w:r>
    </w:p>
    <w:p w14:paraId="1BC43029" w14:textId="77777777" w:rsidR="00733195" w:rsidRDefault="00733195" w:rsidP="004D416E">
      <w:pPr>
        <w:ind w:firstLine="360"/>
        <w:jc w:val="both"/>
      </w:pPr>
    </w:p>
    <w:p w14:paraId="6FE27D51" w14:textId="3DC7ADCF" w:rsidR="009665E6" w:rsidRDefault="00BA1E5A" w:rsidP="00AE11C8">
      <w:pPr>
        <w:pStyle w:val="Titre2"/>
        <w:ind w:left="720"/>
        <w:jc w:val="both"/>
      </w:pPr>
      <w:bookmarkStart w:id="2" w:name="_Toc468885939"/>
      <w:r>
        <w:t>Règles du jeu de la vie</w:t>
      </w:r>
      <w:r w:rsidR="00AE11C8">
        <w:t> :</w:t>
      </w:r>
      <w:bookmarkEnd w:id="2"/>
    </w:p>
    <w:p w14:paraId="3B6F449E" w14:textId="5CE53FEC" w:rsidR="009665E6" w:rsidRPr="009665E6" w:rsidRDefault="00552EBD" w:rsidP="00FD77A9">
      <w:pPr>
        <w:jc w:val="both"/>
        <w:rPr>
          <w:sz w:val="2"/>
        </w:rPr>
      </w:pPr>
      <w:r>
        <w:rPr>
          <w:noProof/>
        </w:rPr>
        <w:drawing>
          <wp:anchor distT="0" distB="0" distL="114300" distR="114300" simplePos="0" relativeHeight="251658240" behindDoc="0" locked="0" layoutInCell="1" allowOverlap="1" wp14:anchorId="34851B68" wp14:editId="6B8B32E8">
            <wp:simplePos x="0" y="0"/>
            <wp:positionH relativeFrom="column">
              <wp:posOffset>-97790</wp:posOffset>
            </wp:positionH>
            <wp:positionV relativeFrom="paragraph">
              <wp:posOffset>102870</wp:posOffset>
            </wp:positionV>
            <wp:extent cx="798195" cy="756920"/>
            <wp:effectExtent l="0" t="0" r="0" b="508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 d’écran 2016-11-30 à 16.06.09.png"/>
                    <pic:cNvPicPr/>
                  </pic:nvPicPr>
                  <pic:blipFill rotWithShape="1">
                    <a:blip r:embed="rId14">
                      <a:extLst>
                        <a:ext uri="{28A0092B-C50C-407E-A947-70E740481C1C}">
                          <a14:useLocalDpi xmlns:a14="http://schemas.microsoft.com/office/drawing/2010/main" val="0"/>
                        </a:ext>
                      </a:extLst>
                    </a:blip>
                    <a:srcRect l="21257" t="21117" r="21679" b="21740"/>
                    <a:stretch/>
                  </pic:blipFill>
                  <pic:spPr bwMode="auto">
                    <a:xfrm>
                      <a:off x="0" y="0"/>
                      <a:ext cx="798195" cy="75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E12A4" w14:textId="05710BFB" w:rsidR="00BA1E5A" w:rsidRDefault="00444942" w:rsidP="00FD77A9">
      <w:pPr>
        <w:jc w:val="both"/>
      </w:pPr>
      <w:r>
        <w:t>Grâ</w:t>
      </w:r>
      <w:r w:rsidR="00196276">
        <w:t xml:space="preserve">ce </w:t>
      </w:r>
      <w:r w:rsidR="004E706C">
        <w:t>à la figure ci à gauche</w:t>
      </w:r>
      <w:r>
        <w:t xml:space="preserve">, les règles sont par la suite plus </w:t>
      </w:r>
      <w:r w:rsidR="000E43C1">
        <w:t>simples</w:t>
      </w:r>
      <w:r>
        <w:t xml:space="preserve"> à exprimées :</w:t>
      </w:r>
    </w:p>
    <w:p w14:paraId="6BA19982" w14:textId="77777777" w:rsidR="009665E6" w:rsidRDefault="009665E6" w:rsidP="00FD77A9">
      <w:pPr>
        <w:pStyle w:val="Pardeliste"/>
        <w:numPr>
          <w:ilvl w:val="0"/>
          <w:numId w:val="29"/>
        </w:numPr>
        <w:jc w:val="both"/>
      </w:pPr>
      <w:r w:rsidRPr="009665E6">
        <w:t>Une cellule morte possédant exactement trois voisi</w:t>
      </w:r>
      <w:r>
        <w:t xml:space="preserve">nes vivantes devient vivante. </w:t>
      </w:r>
    </w:p>
    <w:p w14:paraId="53F3BA3A" w14:textId="57A45F10" w:rsidR="00AE11C8" w:rsidRDefault="009665E6" w:rsidP="00AE11C8">
      <w:pPr>
        <w:pStyle w:val="Pardeliste"/>
        <w:numPr>
          <w:ilvl w:val="0"/>
          <w:numId w:val="29"/>
        </w:numPr>
        <w:jc w:val="both"/>
      </w:pPr>
      <w:r w:rsidRPr="009665E6">
        <w:t>Une cellule vivante possédant deux ou trois voisines vivantes reste vivante, sinon elle meurt.</w:t>
      </w:r>
    </w:p>
    <w:p w14:paraId="594DE89A" w14:textId="77777777" w:rsidR="00733195" w:rsidRDefault="00733195" w:rsidP="00AE11C8">
      <w:pPr>
        <w:jc w:val="both"/>
      </w:pPr>
    </w:p>
    <w:p w14:paraId="4D42F586" w14:textId="306AABBB" w:rsidR="002637ED" w:rsidRDefault="000648B2" w:rsidP="002637ED">
      <w:pPr>
        <w:pStyle w:val="Titre1"/>
        <w:numPr>
          <w:ilvl w:val="0"/>
          <w:numId w:val="26"/>
        </w:numPr>
      </w:pPr>
      <w:bookmarkStart w:id="3" w:name="_Toc468885940"/>
      <w:r>
        <w:t>L</w:t>
      </w:r>
      <w:r w:rsidR="008A0675">
        <w:t xml:space="preserve">a </w:t>
      </w:r>
      <w:r w:rsidR="002637ED">
        <w:t>Décomposition du programme et des taches :</w:t>
      </w:r>
      <w:bookmarkEnd w:id="3"/>
    </w:p>
    <w:p w14:paraId="7BA0D03B" w14:textId="32C0F4D4" w:rsidR="007B5AB1" w:rsidRDefault="007B5AB1" w:rsidP="007B5AB1">
      <w:pPr>
        <w:pStyle w:val="Titre2"/>
        <w:numPr>
          <w:ilvl w:val="0"/>
          <w:numId w:val="30"/>
        </w:numPr>
      </w:pPr>
      <w:bookmarkStart w:id="4" w:name="_Toc468885941"/>
      <w:r>
        <w:t>Dépendances mutuelles pour le programme :</w:t>
      </w:r>
      <w:bookmarkEnd w:id="4"/>
    </w:p>
    <w:p w14:paraId="1E66578F" w14:textId="24F74789" w:rsidR="0033137F" w:rsidRDefault="007B5AB1" w:rsidP="002B1C38">
      <w:pPr>
        <w:tabs>
          <w:tab w:val="left" w:pos="5670"/>
        </w:tabs>
      </w:pPr>
      <w:r>
        <w:rPr>
          <w:noProof/>
        </w:rPr>
        <w:drawing>
          <wp:inline distT="0" distB="0" distL="0" distR="0" wp14:anchorId="6DDE10DC" wp14:editId="51CDD569">
            <wp:extent cx="5449570" cy="2750858"/>
            <wp:effectExtent l="101600" t="0" r="18923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6192E61" w14:textId="6A9B0BD7" w:rsidR="00FE72CC" w:rsidRDefault="002F3DE7" w:rsidP="00E348AA">
      <w:pPr>
        <w:pStyle w:val="Titre2"/>
        <w:numPr>
          <w:ilvl w:val="0"/>
          <w:numId w:val="30"/>
        </w:numPr>
      </w:pPr>
      <w:bookmarkStart w:id="5" w:name="_Toc468885942"/>
      <w:r>
        <w:t>Répartition du travail :</w:t>
      </w:r>
      <w:bookmarkEnd w:id="5"/>
    </w:p>
    <w:p w14:paraId="24F997A5" w14:textId="77777777" w:rsidR="005A4413" w:rsidRPr="005A4413" w:rsidRDefault="005A4413" w:rsidP="005A4413">
      <w:pPr>
        <w:rPr>
          <w:sz w:val="6"/>
        </w:rPr>
      </w:pPr>
    </w:p>
    <w:p w14:paraId="746A7485" w14:textId="2C9465F5" w:rsidR="0056181D" w:rsidRDefault="0056181D" w:rsidP="001454AC">
      <w:pPr>
        <w:pStyle w:val="Pardeliste"/>
        <w:numPr>
          <w:ilvl w:val="0"/>
          <w:numId w:val="35"/>
        </w:numPr>
      </w:pPr>
      <w:r w:rsidRPr="001454AC">
        <w:rPr>
          <w:u w:val="single"/>
        </w:rPr>
        <w:t>Tâches principales </w:t>
      </w:r>
      <w:r>
        <w:t>:</w:t>
      </w:r>
    </w:p>
    <w:p w14:paraId="265E3672" w14:textId="77777777" w:rsidR="001454AC" w:rsidRPr="001454AC" w:rsidRDefault="001454AC" w:rsidP="001454AC">
      <w:pPr>
        <w:pStyle w:val="Pardeliste"/>
        <w:rPr>
          <w:sz w:val="10"/>
        </w:rPr>
      </w:pPr>
    </w:p>
    <w:p w14:paraId="48287C04" w14:textId="3E516258" w:rsidR="002F3DE7" w:rsidRDefault="00FC7D4E" w:rsidP="001454AC">
      <w:pPr>
        <w:pStyle w:val="Pardeliste"/>
        <w:numPr>
          <w:ilvl w:val="1"/>
          <w:numId w:val="38"/>
        </w:numPr>
      </w:pPr>
      <w:r>
        <w:t xml:space="preserve">Marco : </w:t>
      </w:r>
      <w:r w:rsidR="0056181D">
        <w:t>keyboard + display</w:t>
      </w:r>
      <w:r w:rsidR="006F001E">
        <w:t>.</w:t>
      </w:r>
    </w:p>
    <w:p w14:paraId="46FF7E66" w14:textId="6AE0D4C9" w:rsidR="00FC7D4E" w:rsidRDefault="00FC7D4E" w:rsidP="001454AC">
      <w:pPr>
        <w:pStyle w:val="Pardeliste"/>
        <w:numPr>
          <w:ilvl w:val="1"/>
          <w:numId w:val="38"/>
        </w:numPr>
      </w:pPr>
      <w:r>
        <w:t xml:space="preserve">Cyril : </w:t>
      </w:r>
      <w:r w:rsidR="007E5507">
        <w:t>workers.</w:t>
      </w:r>
    </w:p>
    <w:p w14:paraId="71AF2846" w14:textId="5336B27E" w:rsidR="00FC7D4E" w:rsidRDefault="00FC7D4E" w:rsidP="001454AC">
      <w:pPr>
        <w:pStyle w:val="Pardeliste"/>
        <w:numPr>
          <w:ilvl w:val="1"/>
          <w:numId w:val="38"/>
        </w:numPr>
      </w:pPr>
      <w:r>
        <w:t>Gaëtan : main + makefile</w:t>
      </w:r>
      <w:r w:rsidR="006F001E">
        <w:t>.</w:t>
      </w:r>
    </w:p>
    <w:p w14:paraId="35C6CAC8" w14:textId="77777777" w:rsidR="001454AC" w:rsidRDefault="001454AC" w:rsidP="001454AC">
      <w:pPr>
        <w:pStyle w:val="Pardeliste"/>
        <w:ind w:left="1440"/>
      </w:pPr>
    </w:p>
    <w:p w14:paraId="67145EB2" w14:textId="795E465F" w:rsidR="0056181D" w:rsidRDefault="0056181D" w:rsidP="001454AC">
      <w:pPr>
        <w:pStyle w:val="Pardeliste"/>
        <w:numPr>
          <w:ilvl w:val="0"/>
          <w:numId w:val="35"/>
        </w:numPr>
      </w:pPr>
      <w:r w:rsidRPr="001454AC">
        <w:rPr>
          <w:u w:val="single"/>
        </w:rPr>
        <w:t>Tâches communes </w:t>
      </w:r>
      <w:r>
        <w:t xml:space="preserve">: </w:t>
      </w:r>
    </w:p>
    <w:p w14:paraId="075B7A73" w14:textId="77777777" w:rsidR="001454AC" w:rsidRPr="001454AC" w:rsidRDefault="001454AC" w:rsidP="001454AC">
      <w:pPr>
        <w:pStyle w:val="Pardeliste"/>
        <w:rPr>
          <w:sz w:val="13"/>
        </w:rPr>
      </w:pPr>
    </w:p>
    <w:p w14:paraId="3C508DD7" w14:textId="72B1DB78" w:rsidR="0056181D" w:rsidRDefault="007E5507" w:rsidP="001454AC">
      <w:pPr>
        <w:pStyle w:val="Pardeliste"/>
        <w:numPr>
          <w:ilvl w:val="0"/>
          <w:numId w:val="39"/>
        </w:numPr>
      </w:pPr>
      <w:r>
        <w:t>Aide sur les problèmes rencontrés.</w:t>
      </w:r>
    </w:p>
    <w:p w14:paraId="4E501E93" w14:textId="4F087108" w:rsidR="007E5507" w:rsidRDefault="007E5507" w:rsidP="001454AC">
      <w:pPr>
        <w:pStyle w:val="Pardeliste"/>
        <w:numPr>
          <w:ilvl w:val="0"/>
          <w:numId w:val="39"/>
        </w:numPr>
      </w:pPr>
      <w:r>
        <w:t>Commentaires sur le code.</w:t>
      </w:r>
    </w:p>
    <w:p w14:paraId="2C3D8447" w14:textId="11E52690" w:rsidR="007E5507" w:rsidRDefault="007E5507" w:rsidP="001454AC">
      <w:pPr>
        <w:pStyle w:val="Pardeliste"/>
        <w:numPr>
          <w:ilvl w:val="0"/>
          <w:numId w:val="39"/>
        </w:numPr>
      </w:pPr>
      <w:r>
        <w:t>Rédaction du rapport.</w:t>
      </w:r>
    </w:p>
    <w:p w14:paraId="34659AAA" w14:textId="77777777" w:rsidR="00CC38D7" w:rsidRDefault="00CC38D7" w:rsidP="002F3DE7"/>
    <w:p w14:paraId="38EB3590" w14:textId="63DD71F0" w:rsidR="00CC38D7" w:rsidRDefault="000648B2" w:rsidP="00BF12EF">
      <w:pPr>
        <w:pStyle w:val="Titre1"/>
        <w:numPr>
          <w:ilvl w:val="0"/>
          <w:numId w:val="26"/>
        </w:numPr>
      </w:pPr>
      <w:bookmarkStart w:id="6" w:name="_Toc468885943"/>
      <w:r>
        <w:t>L</w:t>
      </w:r>
      <w:r w:rsidR="008722E3">
        <w:t xml:space="preserve">e </w:t>
      </w:r>
      <w:r w:rsidR="00BF12EF">
        <w:t>Programme principal et principe de barrieres :</w:t>
      </w:r>
      <w:bookmarkEnd w:id="6"/>
    </w:p>
    <w:p w14:paraId="1F050FF2" w14:textId="77777777" w:rsidR="007E5507" w:rsidRPr="007E5507" w:rsidRDefault="007E5507" w:rsidP="007E5507">
      <w:pPr>
        <w:rPr>
          <w:sz w:val="2"/>
        </w:rPr>
      </w:pPr>
    </w:p>
    <w:p w14:paraId="047C8DA5" w14:textId="64A167FB" w:rsidR="00BF12EF" w:rsidRDefault="007813A2" w:rsidP="007813A2">
      <w:pPr>
        <w:pStyle w:val="Titre2"/>
        <w:numPr>
          <w:ilvl w:val="0"/>
          <w:numId w:val="31"/>
        </w:numPr>
      </w:pPr>
      <w:bookmarkStart w:id="7" w:name="_Toc468885944"/>
      <w:r>
        <w:t>Programme principal :</w:t>
      </w:r>
      <w:bookmarkEnd w:id="7"/>
      <w:r>
        <w:t xml:space="preserve"> </w:t>
      </w:r>
    </w:p>
    <w:p w14:paraId="0252A982" w14:textId="77777777" w:rsidR="007813A2" w:rsidRPr="00B870A1" w:rsidRDefault="007813A2" w:rsidP="007813A2">
      <w:pPr>
        <w:rPr>
          <w:sz w:val="2"/>
        </w:rPr>
      </w:pPr>
    </w:p>
    <w:p w14:paraId="383D7F79" w14:textId="5B1FCB87" w:rsidR="007813A2" w:rsidRDefault="00B870A1" w:rsidP="004D416E">
      <w:pPr>
        <w:ind w:firstLine="360"/>
      </w:pPr>
      <w:r>
        <w:t>Nous avons décidé de faire une gestion des arguments rentrés en ligne de commande et en vérifier la bonne syntaxe, un affichage final du temps, ainsi que la création des threads.</w:t>
      </w:r>
      <w:r w:rsidR="00B0136F">
        <w:t xml:space="preserve"> Enfin, la première grille qu</w:t>
      </w:r>
      <w:r w:rsidR="00527A3C">
        <w:t>i est</w:t>
      </w:r>
      <w:r w:rsidR="00B0136F">
        <w:t xml:space="preserve"> un tableau a 2 dimensions, est créé grâce aux paramètres </w:t>
      </w:r>
      <w:r w:rsidR="00527A3C">
        <w:t>reçus</w:t>
      </w:r>
      <w:r w:rsidR="00B0136F">
        <w:t>.</w:t>
      </w:r>
    </w:p>
    <w:p w14:paraId="0F28823A" w14:textId="77777777" w:rsidR="00C93BE9" w:rsidRDefault="00C93BE9" w:rsidP="004D416E">
      <w:pPr>
        <w:ind w:firstLine="360"/>
      </w:pPr>
    </w:p>
    <w:p w14:paraId="73D7A3EF" w14:textId="0CFB68F4" w:rsidR="005F0C31" w:rsidRDefault="008E10ED" w:rsidP="008E10ED">
      <w:pPr>
        <w:pStyle w:val="Titre2"/>
        <w:numPr>
          <w:ilvl w:val="0"/>
          <w:numId w:val="31"/>
        </w:numPr>
      </w:pPr>
      <w:bookmarkStart w:id="8" w:name="_Toc468885945"/>
      <w:r>
        <w:t>Barrières au sein du programme :</w:t>
      </w:r>
      <w:bookmarkEnd w:id="8"/>
    </w:p>
    <w:p w14:paraId="087DBFD5" w14:textId="77777777" w:rsidR="007E5507" w:rsidRPr="007E5507" w:rsidRDefault="007E5507" w:rsidP="007E5507"/>
    <w:p w14:paraId="665DF614" w14:textId="2B949AF3" w:rsidR="005F0C31" w:rsidRDefault="006A09D7" w:rsidP="00995BB7">
      <w:pPr>
        <w:jc w:val="both"/>
      </w:pPr>
      <w:r>
        <w:rPr>
          <w:noProof/>
        </w:rPr>
        <w:drawing>
          <wp:inline distT="0" distB="0" distL="0" distR="0" wp14:anchorId="6C6F05AE" wp14:editId="04D4AF54">
            <wp:extent cx="6227445" cy="23876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27445" cy="2387600"/>
                    </a:xfrm>
                    <a:prstGeom prst="rect">
                      <a:avLst/>
                    </a:prstGeom>
                  </pic:spPr>
                </pic:pic>
              </a:graphicData>
            </a:graphic>
          </wp:inline>
        </w:drawing>
      </w:r>
      <w:r w:rsidR="00B84608">
        <w:t>Afin d’éviter la lecture du clavier avant l’initialisation de la SDL, nous avons utilisé une barrière, qui attend sur la fin de l’initialisation de celle-ci, avant de lire le clavier.</w:t>
      </w:r>
      <w:r w:rsidR="00C33D03">
        <w:t xml:space="preserve"> Cela permet, d’éviter une erreur.</w:t>
      </w:r>
    </w:p>
    <w:p w14:paraId="5B35164F" w14:textId="77777777" w:rsidR="007E5507" w:rsidRPr="00CC7094" w:rsidRDefault="007E5507" w:rsidP="008E10ED">
      <w:pPr>
        <w:rPr>
          <w:sz w:val="8"/>
        </w:rPr>
      </w:pPr>
    </w:p>
    <w:p w14:paraId="7F80D2FC" w14:textId="724ADF7C" w:rsidR="00AB62FB" w:rsidRDefault="000648B2" w:rsidP="00AB62FB">
      <w:pPr>
        <w:pStyle w:val="Titre1"/>
        <w:numPr>
          <w:ilvl w:val="0"/>
          <w:numId w:val="26"/>
        </w:numPr>
      </w:pPr>
      <w:bookmarkStart w:id="9" w:name="_Toc468885946"/>
      <w:r>
        <w:t>L</w:t>
      </w:r>
      <w:r w:rsidR="00F37305">
        <w:t xml:space="preserve">e </w:t>
      </w:r>
      <w:r w:rsidR="00AB62FB">
        <w:t>Clavier et gestions des entrees clavier :</w:t>
      </w:r>
      <w:bookmarkEnd w:id="9"/>
      <w:r w:rsidR="00AB62FB">
        <w:t xml:space="preserve"> </w:t>
      </w:r>
    </w:p>
    <w:p w14:paraId="4F35BE33" w14:textId="77777777" w:rsidR="005616EA" w:rsidRPr="00912C1C" w:rsidRDefault="005616EA" w:rsidP="00995BB7">
      <w:pPr>
        <w:jc w:val="both"/>
        <w:rPr>
          <w:sz w:val="2"/>
          <w:szCs w:val="2"/>
        </w:rPr>
      </w:pPr>
    </w:p>
    <w:p w14:paraId="620D7FF9" w14:textId="0D24E99E" w:rsidR="00AB62FB" w:rsidRDefault="007C6180" w:rsidP="00995BB7">
      <w:pPr>
        <w:ind w:firstLine="360"/>
        <w:jc w:val="both"/>
      </w:pPr>
      <w:r>
        <w:t>La fréquence de vérification de l’appui clavier est effectué grâce à un DEFINE, celle-ci est fait</w:t>
      </w:r>
      <w:r w:rsidR="001D2779">
        <w:t>e</w:t>
      </w:r>
      <w:r>
        <w:t xml:space="preserve"> de cette façon car elle est imposée dans le cahier des charges.</w:t>
      </w:r>
    </w:p>
    <w:p w14:paraId="28ABE190" w14:textId="3D6E776E" w:rsidR="00912C1C" w:rsidRDefault="0064652F" w:rsidP="00995BB7">
      <w:pPr>
        <w:ind w:firstLine="360"/>
        <w:jc w:val="both"/>
      </w:pPr>
      <w:r>
        <w:t>Pour la fonction en question, celle-ci ne varie que peu de celle donné lors de l’exemple. En effet, la différ</w:t>
      </w:r>
      <w:r w:rsidR="00995BB7">
        <w:t>ence importante</w:t>
      </w:r>
      <w:r>
        <w:t xml:space="preserve"> est le fait qu’une bouc</w:t>
      </w:r>
      <w:r w:rsidR="00C93BE9">
        <w:t>le sur tous les événements présents dans</w:t>
      </w:r>
      <w:r>
        <w:t xml:space="preserve"> </w:t>
      </w:r>
      <w:r w:rsidR="00C93BE9">
        <w:t xml:space="preserve">SDL_PollEvent, </w:t>
      </w:r>
      <w:r>
        <w:t>doit être effectuée</w:t>
      </w:r>
      <w:r w:rsidR="00C93BE9">
        <w:t xml:space="preserve">, </w:t>
      </w:r>
      <w:r w:rsidR="00995BB7">
        <w:t>afin d’éviter une congestion des différents événements pendant la lecture</w:t>
      </w:r>
      <w:r w:rsidR="00D37608">
        <w:t xml:space="preserve">, par exemple lors du déplacement de la souris. </w:t>
      </w:r>
    </w:p>
    <w:p w14:paraId="73BBABB6" w14:textId="77777777" w:rsidR="00912C1C" w:rsidRPr="00CC7094" w:rsidRDefault="00912C1C" w:rsidP="00912C1C">
      <w:pPr>
        <w:ind w:firstLine="360"/>
        <w:rPr>
          <w:sz w:val="2"/>
        </w:rPr>
      </w:pPr>
    </w:p>
    <w:p w14:paraId="08C4160E" w14:textId="071D0367" w:rsidR="00FD4FB4" w:rsidRPr="00FD4FB4" w:rsidRDefault="000648B2" w:rsidP="00FD4FB4">
      <w:pPr>
        <w:pStyle w:val="Titre1"/>
        <w:numPr>
          <w:ilvl w:val="0"/>
          <w:numId w:val="26"/>
        </w:numPr>
      </w:pPr>
      <w:bookmarkStart w:id="10" w:name="_Toc468885947"/>
      <w:r>
        <w:t>L</w:t>
      </w:r>
      <w:r w:rsidR="00F37305">
        <w:t xml:space="preserve">a partie </w:t>
      </w:r>
      <w:r w:rsidR="005616EA">
        <w:t>Affichage :</w:t>
      </w:r>
      <w:bookmarkEnd w:id="10"/>
    </w:p>
    <w:p w14:paraId="0A645A23" w14:textId="77777777" w:rsidR="00C7338B" w:rsidRPr="00912C1C" w:rsidRDefault="00C7338B" w:rsidP="00C7338B">
      <w:pPr>
        <w:rPr>
          <w:sz w:val="2"/>
        </w:rPr>
      </w:pPr>
    </w:p>
    <w:p w14:paraId="171FA3D9" w14:textId="2F82C6ED" w:rsidR="00117E00" w:rsidRDefault="00CC7094" w:rsidP="00CC7094">
      <w:pPr>
        <w:ind w:firstLine="360"/>
        <w:jc w:val="both"/>
      </w:pPr>
      <w:r>
        <w:t>Celui-ci est simple</w:t>
      </w:r>
      <w:r w:rsidR="00C7338B">
        <w:t>, l’affichage s’effectue sans risque (les travailleurs modifient le nouvel état dans une autre grille). Pour cela, le threa</w:t>
      </w:r>
      <w:r>
        <w:t>d parcourt chaque cellule, et la colorie</w:t>
      </w:r>
      <w:r w:rsidR="00C7338B">
        <w:t xml:space="preserve"> par la couleur définie </w:t>
      </w:r>
      <w:r>
        <w:t>si celle-ci est vivante</w:t>
      </w:r>
      <w:r w:rsidR="00C7338B">
        <w:t>.</w:t>
      </w:r>
      <w:r>
        <w:t xml:space="preserve"> Enfin, une barrière permet d’attendre que les travailleurs est finis le calcul de l’état futur.</w:t>
      </w:r>
    </w:p>
    <w:p w14:paraId="6A9E2925" w14:textId="77777777" w:rsidR="00F37305" w:rsidRDefault="00F37305" w:rsidP="00C7338B"/>
    <w:p w14:paraId="39FEDD79" w14:textId="5DF948CE" w:rsidR="00F37305" w:rsidRDefault="000648B2" w:rsidP="00F37305">
      <w:pPr>
        <w:pStyle w:val="Titre1"/>
        <w:numPr>
          <w:ilvl w:val="0"/>
          <w:numId w:val="26"/>
        </w:numPr>
      </w:pPr>
      <w:bookmarkStart w:id="11" w:name="_Toc468885948"/>
      <w:r>
        <w:t>L</w:t>
      </w:r>
      <w:r w:rsidR="00F37305">
        <w:t>a partie travailleurs (workers) :</w:t>
      </w:r>
      <w:bookmarkEnd w:id="11"/>
    </w:p>
    <w:p w14:paraId="5C92103C" w14:textId="48FEAE69" w:rsidR="00083BC5" w:rsidRDefault="005B6A16" w:rsidP="005B6A16">
      <w:pPr>
        <w:pStyle w:val="Titre2"/>
        <w:numPr>
          <w:ilvl w:val="0"/>
          <w:numId w:val="32"/>
        </w:numPr>
      </w:pPr>
      <w:bookmarkStart w:id="12" w:name="_Toc468885949"/>
      <w:r>
        <w:t>Paramètres :</w:t>
      </w:r>
      <w:bookmarkEnd w:id="12"/>
    </w:p>
    <w:p w14:paraId="2406A3F1" w14:textId="77777777" w:rsidR="00FD4FB4" w:rsidRPr="00FD4FB4" w:rsidRDefault="00FD4FB4" w:rsidP="00FD4FB4">
      <w:pPr>
        <w:rPr>
          <w:sz w:val="2"/>
          <w:szCs w:val="2"/>
        </w:rPr>
      </w:pPr>
    </w:p>
    <w:p w14:paraId="2926F39C" w14:textId="73CFC212" w:rsidR="006A2FD9" w:rsidRPr="006A2FD9" w:rsidRDefault="006A2FD9" w:rsidP="001C2A9D">
      <w:pPr>
        <w:ind w:firstLine="360"/>
      </w:pPr>
      <w:r>
        <w:t xml:space="preserve">Dans un premier temps, nous avions pris la décision de faire des </w:t>
      </w:r>
      <w:r w:rsidR="00784FB3">
        <w:t>INT</w:t>
      </w:r>
      <w:r>
        <w:t xml:space="preserve"> pour les paramètres </w:t>
      </w:r>
      <w:r w:rsidR="00784FB3">
        <w:t>(comme</w:t>
      </w:r>
      <w:r>
        <w:t xml:space="preserve"> la largeur (width</w:t>
      </w:r>
      <w:r w:rsidR="001C2A9D">
        <w:t>), la hauteur (height</w:t>
      </w:r>
      <w:r>
        <w:t>), le nombre de Thread, etc …</w:t>
      </w:r>
      <w:r w:rsidR="00784FB3">
        <w:t>), cependant après relecture du cahier des charges, des UINT</w:t>
      </w:r>
      <w:r w:rsidR="00D632A1">
        <w:t xml:space="preserve"> sont plus appropriés car ces valeurs sont obligatoirement strictement positives.</w:t>
      </w:r>
    </w:p>
    <w:p w14:paraId="196CE7D8" w14:textId="3B470090" w:rsidR="00B43968" w:rsidRDefault="00B43968" w:rsidP="006A2FD9">
      <w:pPr>
        <w:pStyle w:val="Pardeliste"/>
        <w:numPr>
          <w:ilvl w:val="0"/>
          <w:numId w:val="33"/>
        </w:numPr>
      </w:pPr>
      <w:r>
        <w:t>bool *end :</w:t>
      </w:r>
      <w:r w:rsidR="00E85151">
        <w:t xml:space="preserve"> Permet de savoir que la touche Esc a été </w:t>
      </w:r>
      <w:r w:rsidR="00CC7094">
        <w:t>pressée</w:t>
      </w:r>
      <w:r w:rsidR="00E85151">
        <w:t>.</w:t>
      </w:r>
    </w:p>
    <w:p w14:paraId="59058D64" w14:textId="77777777" w:rsidR="00CC7094" w:rsidRDefault="00B43968" w:rsidP="00CC7094">
      <w:pPr>
        <w:pStyle w:val="Pardeliste"/>
        <w:numPr>
          <w:ilvl w:val="0"/>
          <w:numId w:val="33"/>
        </w:numPr>
        <w:rPr>
          <w:color w:val="000000" w:themeColor="text1"/>
        </w:rPr>
      </w:pPr>
      <w:r w:rsidRPr="00CC7094">
        <w:rPr>
          <w:color w:val="000000" w:themeColor="text1"/>
        </w:rPr>
        <w:t>bool *quit :</w:t>
      </w:r>
      <w:r w:rsidR="00E85151" w:rsidRPr="00CC7094">
        <w:rPr>
          <w:color w:val="000000" w:themeColor="text1"/>
        </w:rPr>
        <w:t xml:space="preserve"> Evite le deadlock lors de la fermeture du programme (après pression sur Esc).</w:t>
      </w:r>
    </w:p>
    <w:p w14:paraId="2181138D" w14:textId="450E1D1B" w:rsidR="00B43968" w:rsidRDefault="00B43968" w:rsidP="00CC7094">
      <w:pPr>
        <w:pStyle w:val="Pardeliste"/>
        <w:numPr>
          <w:ilvl w:val="0"/>
          <w:numId w:val="33"/>
        </w:numPr>
        <w:rPr>
          <w:color w:val="000000" w:themeColor="text1"/>
        </w:rPr>
      </w:pPr>
      <w:r w:rsidRPr="00CC7094">
        <w:rPr>
          <w:color w:val="000000" w:themeColor="text1"/>
        </w:rPr>
        <w:t xml:space="preserve">bool ***oldState et bool ***actualState : </w:t>
      </w:r>
      <w:r w:rsidR="003D4823" w:rsidRPr="00CC7094">
        <w:rPr>
          <w:color w:val="000000" w:themeColor="text1"/>
        </w:rPr>
        <w:t>permettant de faire une inversion des tableaux  grâce au pointeurs, et non pas réécrire le nouvel état dans l’ancien.</w:t>
      </w:r>
    </w:p>
    <w:p w14:paraId="25147ADA" w14:textId="77777777" w:rsidR="00D6146E" w:rsidRPr="00D6146E" w:rsidRDefault="00D6146E" w:rsidP="00D6146E">
      <w:pPr>
        <w:rPr>
          <w:color w:val="000000" w:themeColor="text1"/>
        </w:rPr>
      </w:pPr>
    </w:p>
    <w:p w14:paraId="6D75CD08" w14:textId="4C1685FE" w:rsidR="005B6A16" w:rsidRDefault="005B6A16" w:rsidP="005B6A16">
      <w:pPr>
        <w:pStyle w:val="Titre2"/>
        <w:numPr>
          <w:ilvl w:val="0"/>
          <w:numId w:val="32"/>
        </w:numPr>
      </w:pPr>
      <w:bookmarkStart w:id="13" w:name="_Toc468885950"/>
      <w:r>
        <w:t>Fonctionnement :</w:t>
      </w:r>
      <w:bookmarkEnd w:id="13"/>
    </w:p>
    <w:p w14:paraId="19D5395F" w14:textId="77777777" w:rsidR="00FD4FB4" w:rsidRPr="00FD4FB4" w:rsidRDefault="00FD4FB4" w:rsidP="00FD4FB4">
      <w:pPr>
        <w:rPr>
          <w:sz w:val="2"/>
          <w:szCs w:val="2"/>
        </w:rPr>
      </w:pPr>
    </w:p>
    <w:p w14:paraId="15306528" w14:textId="77777777" w:rsidR="00CC7094" w:rsidRDefault="009B7C77" w:rsidP="009B7C77">
      <w:pPr>
        <w:ind w:firstLine="360"/>
      </w:pPr>
      <w:r>
        <w:t xml:space="preserve">Chaque travailleur à une plage d’action qui est bien définie. En effet, afin de répartir équitablement la charge de travail, chaque thread travailleur, prend les valeurs avec un saut </w:t>
      </w:r>
      <w:r w:rsidR="00CC7094">
        <w:t>défini (par le nombre de threads)</w:t>
      </w:r>
      <w:r>
        <w:t xml:space="preserve">.  </w:t>
      </w:r>
    </w:p>
    <w:p w14:paraId="64BF5418" w14:textId="7CA5786F" w:rsidR="005A7ACE" w:rsidRDefault="009B7C77" w:rsidP="00CC7094">
      <w:pPr>
        <w:ind w:firstLine="360"/>
      </w:pPr>
      <w:r>
        <w:t>Exemple, si notre grille fait 8</w:t>
      </w:r>
      <w:r w:rsidR="002E7A94">
        <w:t xml:space="preserve"> cellules</w:t>
      </w:r>
      <w:r>
        <w:t xml:space="preserve"> et qu’il y a 2 travailleurs, le premier va faire la </w:t>
      </w:r>
      <w:r w:rsidR="002E7A94">
        <w:t>cellule</w:t>
      </w:r>
      <w:r>
        <w:t xml:space="preserve"> 1,3,5 et 7, et l’autre travailleur fait 2,4,6 et 8. Ils ont donc bien une charge équitable.</w:t>
      </w:r>
    </w:p>
    <w:p w14:paraId="60DEE6C0" w14:textId="23F03245" w:rsidR="00D6146E" w:rsidRDefault="007D6990" w:rsidP="00F654B3">
      <w:pPr>
        <w:ind w:firstLine="360"/>
      </w:pPr>
      <w:r>
        <w:t>Chaque travailleur a pour mission de calculer le nombre de voisins</w:t>
      </w:r>
      <w:r w:rsidR="00BC354D">
        <w:t xml:space="preserve"> que la cellule</w:t>
      </w:r>
      <w:r w:rsidR="00CC7094">
        <w:t xml:space="preserve"> possède</w:t>
      </w:r>
      <w:r w:rsidR="00BC354D">
        <w:t xml:space="preserve">. Par la suite, suivant l’état précédent, il </w:t>
      </w:r>
      <w:r w:rsidR="00B201F7">
        <w:t xml:space="preserve">en </w:t>
      </w:r>
      <w:r w:rsidR="00BC354D">
        <w:t>décide de l’état fu</w:t>
      </w:r>
      <w:r w:rsidR="006A1630">
        <w:t>tur et le place dans la nouvelle grille</w:t>
      </w:r>
      <w:r w:rsidR="00B201F7">
        <w:t xml:space="preserve"> (état futur)</w:t>
      </w:r>
      <w:r w:rsidR="006A1630">
        <w:t>.</w:t>
      </w:r>
    </w:p>
    <w:p w14:paraId="1A122E34" w14:textId="77777777" w:rsidR="00D6146E" w:rsidRDefault="00D6146E" w:rsidP="009B7C77">
      <w:pPr>
        <w:ind w:firstLine="360"/>
      </w:pPr>
    </w:p>
    <w:p w14:paraId="0857373E" w14:textId="4BD7E988" w:rsidR="00B34EBE" w:rsidRDefault="000648B2" w:rsidP="00087FD1">
      <w:pPr>
        <w:pStyle w:val="Titre1"/>
        <w:numPr>
          <w:ilvl w:val="0"/>
          <w:numId w:val="26"/>
        </w:numPr>
      </w:pPr>
      <w:bookmarkStart w:id="14" w:name="_Toc468885951"/>
      <w:r>
        <w:t xml:space="preserve">Le </w:t>
      </w:r>
      <w:r w:rsidR="00AA0BCE">
        <w:t>Temps dans les divers</w:t>
      </w:r>
      <w:r w:rsidR="00D96AA4">
        <w:t>es</w:t>
      </w:r>
      <w:r w:rsidR="00AA0BCE">
        <w:t xml:space="preserve"> </w:t>
      </w:r>
      <w:r w:rsidR="004B453E">
        <w:t xml:space="preserve">parties </w:t>
      </w:r>
      <w:r w:rsidR="00AA0BCE">
        <w:t>:</w:t>
      </w:r>
      <w:bookmarkEnd w:id="14"/>
    </w:p>
    <w:p w14:paraId="17725FE3" w14:textId="77777777" w:rsidR="00FD4FB4" w:rsidRPr="00FD4FB4" w:rsidRDefault="00FD4FB4" w:rsidP="00FD4FB4">
      <w:pPr>
        <w:rPr>
          <w:sz w:val="2"/>
          <w:szCs w:val="2"/>
        </w:rPr>
      </w:pPr>
    </w:p>
    <w:p w14:paraId="69C663D5" w14:textId="6CACFCBA" w:rsidR="00E67583" w:rsidRDefault="008A69D5" w:rsidP="00087FD1">
      <w:pPr>
        <w:ind w:firstLine="360"/>
      </w:pPr>
      <w:r>
        <w:t xml:space="preserve">Afin de faciliter la gestion des attentes grâce </w:t>
      </w:r>
      <w:r w:rsidR="00575ADF">
        <w:t>à la</w:t>
      </w:r>
      <w:r>
        <w:t xml:space="preserve"> fonction </w:t>
      </w:r>
      <w:r w:rsidR="00575ADF" w:rsidRPr="00575ADF">
        <w:t>us</w:t>
      </w:r>
      <w:r w:rsidR="00575ADF">
        <w:t>leep(),</w:t>
      </w:r>
      <w:r w:rsidR="00255014">
        <w:t xml:space="preserve"> chaque valeur est ramenée dans cette unité, par exemple,</w:t>
      </w:r>
      <w:r w:rsidR="00575ADF">
        <w:t xml:space="preserve"> </w:t>
      </w:r>
      <w:r w:rsidR="004D4E18">
        <w:t>le temps donné</w:t>
      </w:r>
      <w:r w:rsidR="00255014">
        <w:t xml:space="preserve"> par la structure </w:t>
      </w:r>
      <w:r w:rsidR="00155947">
        <w:t>« </w:t>
      </w:r>
      <w:r w:rsidR="00255014" w:rsidRPr="00255014">
        <w:t>timespec</w:t>
      </w:r>
      <w:r w:rsidR="00155947">
        <w:t> »</w:t>
      </w:r>
      <w:r w:rsidR="00255014">
        <w:t xml:space="preserve"> qui est en micro seconde</w:t>
      </w:r>
      <w:r w:rsidR="00062FF5">
        <w:t>s</w:t>
      </w:r>
      <w:r w:rsidR="00255014">
        <w:t xml:space="preserve"> doit être </w:t>
      </w:r>
      <w:r w:rsidR="00062FF5">
        <w:t>divisé par 100</w:t>
      </w:r>
      <w:r w:rsidR="00FF062C">
        <w:t>0</w:t>
      </w:r>
      <w:r w:rsidR="00062FF5">
        <w:t xml:space="preserve"> pour finir en nano secondes</w:t>
      </w:r>
      <w:r w:rsidR="009E585F">
        <w:t>.</w:t>
      </w:r>
    </w:p>
    <w:p w14:paraId="51162F73" w14:textId="6AA5E908" w:rsidR="005616EA" w:rsidRDefault="007D5D39" w:rsidP="00851E8E">
      <w:pPr>
        <w:ind w:firstLine="360"/>
      </w:pPr>
      <w:r>
        <w:t>Enfin lors de la fin du programme, un affichage du temps d’exécution est effectué dans la ligne de commande.</w:t>
      </w:r>
    </w:p>
    <w:p w14:paraId="5BAA22D6" w14:textId="77777777" w:rsidR="00D6146E" w:rsidRPr="005616EA" w:rsidRDefault="00D6146E" w:rsidP="00986140"/>
    <w:p w14:paraId="1A8F1E70" w14:textId="7B895C67" w:rsidR="00B706F8" w:rsidRDefault="00D96AA4" w:rsidP="00D96AA4">
      <w:pPr>
        <w:pStyle w:val="Titre1"/>
        <w:numPr>
          <w:ilvl w:val="0"/>
          <w:numId w:val="26"/>
        </w:numPr>
      </w:pPr>
      <w:bookmarkStart w:id="15" w:name="_Toc468885952"/>
      <w:r>
        <w:t>Conclusion :</w:t>
      </w:r>
      <w:bookmarkEnd w:id="15"/>
    </w:p>
    <w:p w14:paraId="38287AFA" w14:textId="77777777" w:rsidR="00D96AA4" w:rsidRPr="00D96AA4" w:rsidRDefault="00D96AA4" w:rsidP="00D96AA4">
      <w:pPr>
        <w:rPr>
          <w:sz w:val="2"/>
          <w:szCs w:val="2"/>
        </w:rPr>
      </w:pPr>
    </w:p>
    <w:p w14:paraId="0402910E" w14:textId="042410D1" w:rsidR="00D96AA4" w:rsidRDefault="00C8418C" w:rsidP="00C8418C">
      <w:pPr>
        <w:ind w:firstLine="360"/>
      </w:pPr>
      <w:r>
        <w:t>Nous avons pu observer que la librairie SDL, n’est pas entièrement prévue pour être en multithread et doit par conséquent être adapté, ce qui n’est pas toujours flagrant au premier abord. En effet, suivant les machines, des erreurs peuvent apparaître ou non</w:t>
      </w:r>
      <w:r w:rsidR="00B5298D">
        <w:t xml:space="preserve"> (cas des machines de l’école)</w:t>
      </w:r>
      <w:r>
        <w:t>.</w:t>
      </w:r>
    </w:p>
    <w:p w14:paraId="7F8F7D6F" w14:textId="4073D8A7" w:rsidR="00B706F8" w:rsidRPr="008E10ED" w:rsidRDefault="00C961EB" w:rsidP="00D6146E">
      <w:pPr>
        <w:ind w:firstLine="360"/>
      </w:pPr>
      <w:r>
        <w:t>Le principe du programme étant le même que celui du password cracker, la programmation a été plus simple, et l’ajout des barrières permettant la synchronisation des threads, par attente passive.</w:t>
      </w:r>
    </w:p>
    <w:sectPr w:rsidR="00B706F8" w:rsidRPr="008E10ED">
      <w:headerReference w:type="even" r:id="rId21"/>
      <w:headerReference w:type="default" r:id="rId22"/>
      <w:footerReference w:type="even" r:id="rId23"/>
      <w:footerReference w:type="default" r:id="rId2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C91AF" w14:textId="77777777" w:rsidR="00D90644" w:rsidRDefault="00D90644">
      <w:pPr>
        <w:spacing w:after="0" w:line="240" w:lineRule="auto"/>
      </w:pPr>
      <w:r>
        <w:separator/>
      </w:r>
    </w:p>
  </w:endnote>
  <w:endnote w:type="continuationSeparator" w:id="0">
    <w:p w14:paraId="24A37675" w14:textId="77777777" w:rsidR="00D90644" w:rsidRDefault="00D9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D06C" w14:textId="77777777" w:rsidR="00776DE5" w:rsidRDefault="00776DE5"/>
  <w:p w14:paraId="4C3D7BA0" w14:textId="77777777" w:rsidR="00776DE5" w:rsidRDefault="00156B8D">
    <w:pPr>
      <w:pStyle w:val="Pieddepagepaire"/>
    </w:pPr>
    <w:r>
      <w:t xml:space="preserve">Page </w:t>
    </w:r>
    <w:r>
      <w:fldChar w:fldCharType="begin"/>
    </w:r>
    <w:r>
      <w:instrText>PAGE   \* MERGEFORMAT</w:instrText>
    </w:r>
    <w:r>
      <w:fldChar w:fldCharType="separate"/>
    </w:r>
    <w:r w:rsidR="00286EA9" w:rsidRPr="00286EA9">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934C2" w14:textId="77777777" w:rsidR="00776DE5" w:rsidRDefault="00776DE5"/>
  <w:p w14:paraId="7179F148" w14:textId="77777777" w:rsidR="00776DE5" w:rsidRDefault="00156B8D">
    <w:pPr>
      <w:pStyle w:val="Pieddepageimpaire"/>
    </w:pPr>
    <w:r>
      <w:t xml:space="preserve">Page </w:t>
    </w:r>
    <w:r>
      <w:fldChar w:fldCharType="begin"/>
    </w:r>
    <w:r>
      <w:instrText>PAGE   \* MERGEFORMAT</w:instrText>
    </w:r>
    <w:r>
      <w:fldChar w:fldCharType="separate"/>
    </w:r>
    <w:r w:rsidR="00286EA9" w:rsidRPr="00286EA9">
      <w:rPr>
        <w:noProof/>
        <w:sz w:val="24"/>
        <w:szCs w:val="24"/>
      </w:rPr>
      <w:t>1</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B91DC" w14:textId="77777777" w:rsidR="00D90644" w:rsidRDefault="00D90644">
      <w:pPr>
        <w:spacing w:after="0" w:line="240" w:lineRule="auto"/>
      </w:pPr>
      <w:r>
        <w:separator/>
      </w:r>
    </w:p>
  </w:footnote>
  <w:footnote w:type="continuationSeparator" w:id="0">
    <w:p w14:paraId="6EE0752E" w14:textId="77777777" w:rsidR="00D90644" w:rsidRDefault="00D906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D1B9" w14:textId="77777777" w:rsidR="00776DE5" w:rsidRDefault="00D90644">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89761" w14:textId="77777777" w:rsidR="00776DE5" w:rsidRDefault="00D90644">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F26C8E">
          <w:t>Game of life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1EF6F9C"/>
    <w:multiLevelType w:val="hybridMultilevel"/>
    <w:tmpl w:val="EE282D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507109"/>
    <w:multiLevelType w:val="hybridMultilevel"/>
    <w:tmpl w:val="E1AE7196"/>
    <w:lvl w:ilvl="0" w:tplc="38884058">
      <w:start w:val="1"/>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18D0788"/>
    <w:multiLevelType w:val="hybridMultilevel"/>
    <w:tmpl w:val="5B868EB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974A3D"/>
    <w:multiLevelType w:val="hybridMultilevel"/>
    <w:tmpl w:val="140A0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D91893"/>
    <w:multiLevelType w:val="hybridMultilevel"/>
    <w:tmpl w:val="0D8633E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C6428B7"/>
    <w:multiLevelType w:val="hybridMultilevel"/>
    <w:tmpl w:val="654479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0BE1BF8"/>
    <w:multiLevelType w:val="hybridMultilevel"/>
    <w:tmpl w:val="67B60F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7C95130"/>
    <w:multiLevelType w:val="hybridMultilevel"/>
    <w:tmpl w:val="01043E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8D47D8"/>
    <w:multiLevelType w:val="hybridMultilevel"/>
    <w:tmpl w:val="9404DBB8"/>
    <w:lvl w:ilvl="0" w:tplc="BB06757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E504D9D"/>
    <w:multiLevelType w:val="hybridMultilevel"/>
    <w:tmpl w:val="EDF200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0772A6"/>
    <w:multiLevelType w:val="hybridMultilevel"/>
    <w:tmpl w:val="53D6D20E"/>
    <w:lvl w:ilvl="0" w:tplc="38884058">
      <w:start w:val="1"/>
      <w:numFmt w:val="bullet"/>
      <w:lvlText w:val=""/>
      <w:lvlJc w:val="left"/>
      <w:pPr>
        <w:ind w:left="108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6760E0"/>
    <w:multiLevelType w:val="hybridMultilevel"/>
    <w:tmpl w:val="563C9A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554753"/>
    <w:multiLevelType w:val="hybridMultilevel"/>
    <w:tmpl w:val="150815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56832AA7"/>
    <w:multiLevelType w:val="hybridMultilevel"/>
    <w:tmpl w:val="1E0CF2FE"/>
    <w:lvl w:ilvl="0" w:tplc="AFA4BE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CCA74C8"/>
    <w:multiLevelType w:val="hybridMultilevel"/>
    <w:tmpl w:val="B7FA953A"/>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4310CC"/>
    <w:multiLevelType w:val="hybridMultilevel"/>
    <w:tmpl w:val="5A48DF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2"/>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3"/>
  </w:num>
  <w:num w:numId="20">
    <w:abstractNumId w:val="2"/>
  </w:num>
  <w:num w:numId="21">
    <w:abstractNumId w:val="1"/>
  </w:num>
  <w:num w:numId="22">
    <w:abstractNumId w:val="0"/>
  </w:num>
  <w:num w:numId="23">
    <w:abstractNumId w:val="10"/>
  </w:num>
  <w:num w:numId="24">
    <w:abstractNumId w:val="20"/>
  </w:num>
  <w:num w:numId="25">
    <w:abstractNumId w:val="15"/>
  </w:num>
  <w:num w:numId="26">
    <w:abstractNumId w:val="11"/>
  </w:num>
  <w:num w:numId="27">
    <w:abstractNumId w:val="18"/>
  </w:num>
  <w:num w:numId="28">
    <w:abstractNumId w:val="5"/>
  </w:num>
  <w:num w:numId="29">
    <w:abstractNumId w:val="6"/>
  </w:num>
  <w:num w:numId="30">
    <w:abstractNumId w:val="16"/>
  </w:num>
  <w:num w:numId="31">
    <w:abstractNumId w:val="8"/>
  </w:num>
  <w:num w:numId="32">
    <w:abstractNumId w:val="22"/>
  </w:num>
  <w:num w:numId="33">
    <w:abstractNumId w:val="17"/>
  </w:num>
  <w:num w:numId="34">
    <w:abstractNumId w:val="14"/>
  </w:num>
  <w:num w:numId="35">
    <w:abstractNumId w:val="7"/>
  </w:num>
  <w:num w:numId="36">
    <w:abstractNumId w:val="13"/>
  </w:num>
  <w:num w:numId="37">
    <w:abstractNumId w:val="21"/>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DateAndTime/>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82"/>
    <w:rsid w:val="00033712"/>
    <w:rsid w:val="00062FF5"/>
    <w:rsid w:val="000648B2"/>
    <w:rsid w:val="00083BC5"/>
    <w:rsid w:val="00087FD1"/>
    <w:rsid w:val="000D0C9C"/>
    <w:rsid w:val="000D47EB"/>
    <w:rsid w:val="000E43C1"/>
    <w:rsid w:val="00117E00"/>
    <w:rsid w:val="001454AC"/>
    <w:rsid w:val="00155947"/>
    <w:rsid w:val="00156B8D"/>
    <w:rsid w:val="00156E9C"/>
    <w:rsid w:val="00177E2E"/>
    <w:rsid w:val="0018301A"/>
    <w:rsid w:val="0019075D"/>
    <w:rsid w:val="00196276"/>
    <w:rsid w:val="001C2A9D"/>
    <w:rsid w:val="001C2AF6"/>
    <w:rsid w:val="001D2779"/>
    <w:rsid w:val="001E0331"/>
    <w:rsid w:val="001E2EC5"/>
    <w:rsid w:val="00205E0C"/>
    <w:rsid w:val="00255014"/>
    <w:rsid w:val="002637ED"/>
    <w:rsid w:val="00286EA9"/>
    <w:rsid w:val="002A4BF4"/>
    <w:rsid w:val="002B1C38"/>
    <w:rsid w:val="002B54B6"/>
    <w:rsid w:val="002C4BDC"/>
    <w:rsid w:val="002E7A94"/>
    <w:rsid w:val="002F0101"/>
    <w:rsid w:val="002F3DE7"/>
    <w:rsid w:val="0033137F"/>
    <w:rsid w:val="00372162"/>
    <w:rsid w:val="00382390"/>
    <w:rsid w:val="003B3096"/>
    <w:rsid w:val="003D4823"/>
    <w:rsid w:val="004409B9"/>
    <w:rsid w:val="00444942"/>
    <w:rsid w:val="004710F2"/>
    <w:rsid w:val="00485448"/>
    <w:rsid w:val="004B453E"/>
    <w:rsid w:val="004D416E"/>
    <w:rsid w:val="004D4E18"/>
    <w:rsid w:val="004E706C"/>
    <w:rsid w:val="00524AE0"/>
    <w:rsid w:val="005261FE"/>
    <w:rsid w:val="00527A3C"/>
    <w:rsid w:val="00537BD4"/>
    <w:rsid w:val="00552EBD"/>
    <w:rsid w:val="005616EA"/>
    <w:rsid w:val="0056181D"/>
    <w:rsid w:val="00575ADF"/>
    <w:rsid w:val="005A4413"/>
    <w:rsid w:val="005A7ACE"/>
    <w:rsid w:val="005B6A16"/>
    <w:rsid w:val="005F0C31"/>
    <w:rsid w:val="0060667F"/>
    <w:rsid w:val="00624170"/>
    <w:rsid w:val="0064652F"/>
    <w:rsid w:val="00665F6A"/>
    <w:rsid w:val="006973B4"/>
    <w:rsid w:val="00697717"/>
    <w:rsid w:val="006A09D7"/>
    <w:rsid w:val="006A1630"/>
    <w:rsid w:val="006A2FD9"/>
    <w:rsid w:val="006F001E"/>
    <w:rsid w:val="00733195"/>
    <w:rsid w:val="00776DE5"/>
    <w:rsid w:val="007813A2"/>
    <w:rsid w:val="00784FB3"/>
    <w:rsid w:val="007B5AB1"/>
    <w:rsid w:val="007C0C35"/>
    <w:rsid w:val="007C6180"/>
    <w:rsid w:val="007D5D39"/>
    <w:rsid w:val="007D6990"/>
    <w:rsid w:val="007E5507"/>
    <w:rsid w:val="00802DD1"/>
    <w:rsid w:val="008313F3"/>
    <w:rsid w:val="00840C5B"/>
    <w:rsid w:val="00851E8E"/>
    <w:rsid w:val="00866414"/>
    <w:rsid w:val="008722E3"/>
    <w:rsid w:val="008A0675"/>
    <w:rsid w:val="008A69D5"/>
    <w:rsid w:val="008B7BFF"/>
    <w:rsid w:val="008E10ED"/>
    <w:rsid w:val="00912C1C"/>
    <w:rsid w:val="009416B6"/>
    <w:rsid w:val="00962310"/>
    <w:rsid w:val="009665E6"/>
    <w:rsid w:val="009721F0"/>
    <w:rsid w:val="00986140"/>
    <w:rsid w:val="00995BB7"/>
    <w:rsid w:val="009B7C77"/>
    <w:rsid w:val="009E585F"/>
    <w:rsid w:val="00A4257C"/>
    <w:rsid w:val="00A5351C"/>
    <w:rsid w:val="00AA0BCE"/>
    <w:rsid w:val="00AA3F14"/>
    <w:rsid w:val="00AB62FB"/>
    <w:rsid w:val="00AE11C8"/>
    <w:rsid w:val="00B0136F"/>
    <w:rsid w:val="00B201F7"/>
    <w:rsid w:val="00B34EBE"/>
    <w:rsid w:val="00B43968"/>
    <w:rsid w:val="00B5298D"/>
    <w:rsid w:val="00B65F7E"/>
    <w:rsid w:val="00B706F8"/>
    <w:rsid w:val="00B839B0"/>
    <w:rsid w:val="00B84608"/>
    <w:rsid w:val="00B870A1"/>
    <w:rsid w:val="00B91828"/>
    <w:rsid w:val="00BA1E5A"/>
    <w:rsid w:val="00BB45CB"/>
    <w:rsid w:val="00BB566D"/>
    <w:rsid w:val="00BC354D"/>
    <w:rsid w:val="00BD06CD"/>
    <w:rsid w:val="00BF12EF"/>
    <w:rsid w:val="00BF6E9D"/>
    <w:rsid w:val="00C219EE"/>
    <w:rsid w:val="00C33D03"/>
    <w:rsid w:val="00C70682"/>
    <w:rsid w:val="00C7227B"/>
    <w:rsid w:val="00C7338B"/>
    <w:rsid w:val="00C8418C"/>
    <w:rsid w:val="00C926E8"/>
    <w:rsid w:val="00C93BE9"/>
    <w:rsid w:val="00C961EB"/>
    <w:rsid w:val="00CB1158"/>
    <w:rsid w:val="00CC38D7"/>
    <w:rsid w:val="00CC7094"/>
    <w:rsid w:val="00CE3CA7"/>
    <w:rsid w:val="00CE5369"/>
    <w:rsid w:val="00D2595C"/>
    <w:rsid w:val="00D37608"/>
    <w:rsid w:val="00D6146E"/>
    <w:rsid w:val="00D632A1"/>
    <w:rsid w:val="00D90644"/>
    <w:rsid w:val="00D9439D"/>
    <w:rsid w:val="00D96AA4"/>
    <w:rsid w:val="00DB01CC"/>
    <w:rsid w:val="00E348AA"/>
    <w:rsid w:val="00E40DF5"/>
    <w:rsid w:val="00E4147D"/>
    <w:rsid w:val="00E67583"/>
    <w:rsid w:val="00E85151"/>
    <w:rsid w:val="00E974D9"/>
    <w:rsid w:val="00EA6A3F"/>
    <w:rsid w:val="00EB4835"/>
    <w:rsid w:val="00F26C8E"/>
    <w:rsid w:val="00F37305"/>
    <w:rsid w:val="00F654B3"/>
    <w:rsid w:val="00F75256"/>
    <w:rsid w:val="00FC038D"/>
    <w:rsid w:val="00FC7D4E"/>
    <w:rsid w:val="00FD4FB4"/>
    <w:rsid w:val="00FD77A9"/>
    <w:rsid w:val="00FE72CC"/>
    <w:rsid w:val="00FF0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BC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autoRedefine/>
    <w:uiPriority w:val="9"/>
    <w:unhideWhenUsed/>
    <w:qFormat/>
    <w:rsid w:val="00BA1E5A"/>
    <w:pPr>
      <w:spacing w:before="300" w:after="80" w:line="240" w:lineRule="auto"/>
      <w:outlineLvl w:val="0"/>
    </w:pPr>
    <w:rPr>
      <w:rFonts w:asciiTheme="majorHAnsi" w:hAnsiTheme="majorHAnsi"/>
      <w:caps/>
      <w:color w:val="775F55" w:themeColor="text2"/>
      <w:sz w:val="32"/>
      <w:szCs w:val="32"/>
      <w:u w:val="single"/>
    </w:rPr>
  </w:style>
  <w:style w:type="paragraph" w:styleId="Titre2">
    <w:name w:val="heading 2"/>
    <w:basedOn w:val="Normal"/>
    <w:next w:val="Normal"/>
    <w:link w:val="Titre2Car"/>
    <w:autoRedefine/>
    <w:uiPriority w:val="9"/>
    <w:unhideWhenUsed/>
    <w:qFormat/>
    <w:rsid w:val="00BA1E5A"/>
    <w:pPr>
      <w:spacing w:before="240" w:after="80"/>
      <w:outlineLvl w:val="1"/>
    </w:pPr>
    <w:rPr>
      <w:b/>
      <w:color w:val="94B6D2" w:themeColor="accent1"/>
      <w:spacing w:val="20"/>
      <w:sz w:val="24"/>
      <w:szCs w:val="28"/>
      <w:u w:val="single"/>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E5A"/>
    <w:rPr>
      <w:rFonts w:asciiTheme="majorHAnsi" w:hAnsiTheme="majorHAnsi"/>
      <w:caps/>
      <w:color w:val="775F55" w:themeColor="text2"/>
      <w:sz w:val="32"/>
      <w:szCs w:val="32"/>
      <w:u w:val="single"/>
    </w:rPr>
  </w:style>
  <w:style w:type="character" w:customStyle="1" w:styleId="Titre2Car">
    <w:name w:val="Titre 2 Car"/>
    <w:basedOn w:val="Policepardfaut"/>
    <w:link w:val="Titre2"/>
    <w:uiPriority w:val="9"/>
    <w:rsid w:val="00BA1E5A"/>
    <w:rPr>
      <w:b/>
      <w:color w:val="94B6D2" w:themeColor="accent1"/>
      <w:spacing w:val="20"/>
      <w:sz w:val="24"/>
      <w:szCs w:val="28"/>
      <w:u w:val="single"/>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e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Emphase">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spacing w:before="120" w:after="0"/>
    </w:pPr>
    <w:rPr>
      <w:b/>
      <w:bCs/>
      <w:sz w:val="24"/>
      <w:szCs w:val="24"/>
    </w:rPr>
  </w:style>
  <w:style w:type="paragraph" w:styleId="TM2">
    <w:name w:val="toc 2"/>
    <w:basedOn w:val="Normal"/>
    <w:next w:val="Normal"/>
    <w:autoRedefine/>
    <w:uiPriority w:val="39"/>
    <w:unhideWhenUsed/>
    <w:pPr>
      <w:spacing w:after="0"/>
      <w:ind w:left="230"/>
    </w:pPr>
    <w:rPr>
      <w:b/>
      <w:bCs/>
      <w:sz w:val="22"/>
      <w:szCs w:val="22"/>
    </w:rPr>
  </w:style>
  <w:style w:type="paragraph" w:styleId="TM3">
    <w:name w:val="toc 3"/>
    <w:basedOn w:val="Normal"/>
    <w:next w:val="Normal"/>
    <w:autoRedefine/>
    <w:uiPriority w:val="39"/>
    <w:unhideWhenUsed/>
    <w:qFormat/>
    <w:pPr>
      <w:spacing w:after="0"/>
      <w:ind w:left="460"/>
    </w:pPr>
    <w:rPr>
      <w:sz w:val="22"/>
      <w:szCs w:val="22"/>
    </w:rPr>
  </w:style>
  <w:style w:type="paragraph" w:styleId="TM4">
    <w:name w:val="toc 4"/>
    <w:basedOn w:val="Normal"/>
    <w:next w:val="Normal"/>
    <w:autoRedefine/>
    <w:uiPriority w:val="99"/>
    <w:semiHidden/>
    <w:unhideWhenUsed/>
    <w:qFormat/>
    <w:pPr>
      <w:spacing w:after="0"/>
      <w:ind w:left="690"/>
    </w:pPr>
    <w:rPr>
      <w:sz w:val="20"/>
    </w:rPr>
  </w:style>
  <w:style w:type="paragraph" w:styleId="TM5">
    <w:name w:val="toc 5"/>
    <w:basedOn w:val="Normal"/>
    <w:next w:val="Normal"/>
    <w:autoRedefine/>
    <w:uiPriority w:val="99"/>
    <w:semiHidden/>
    <w:unhideWhenUsed/>
    <w:qFormat/>
    <w:pPr>
      <w:spacing w:after="0"/>
      <w:ind w:left="920"/>
    </w:pPr>
    <w:rPr>
      <w:sz w:val="20"/>
    </w:rPr>
  </w:style>
  <w:style w:type="paragraph" w:styleId="TM6">
    <w:name w:val="toc 6"/>
    <w:basedOn w:val="Normal"/>
    <w:next w:val="Normal"/>
    <w:autoRedefine/>
    <w:uiPriority w:val="99"/>
    <w:semiHidden/>
    <w:unhideWhenUsed/>
    <w:qFormat/>
    <w:pPr>
      <w:spacing w:after="0"/>
      <w:ind w:left="1150"/>
    </w:pPr>
    <w:rPr>
      <w:sz w:val="20"/>
    </w:rPr>
  </w:style>
  <w:style w:type="paragraph" w:styleId="TM7">
    <w:name w:val="toc 7"/>
    <w:basedOn w:val="Normal"/>
    <w:next w:val="Normal"/>
    <w:autoRedefine/>
    <w:uiPriority w:val="99"/>
    <w:semiHidden/>
    <w:unhideWhenUsed/>
    <w:qFormat/>
    <w:pPr>
      <w:spacing w:after="0"/>
      <w:ind w:left="1380"/>
    </w:pPr>
    <w:rPr>
      <w:sz w:val="20"/>
    </w:rPr>
  </w:style>
  <w:style w:type="paragraph" w:styleId="TM8">
    <w:name w:val="toc 8"/>
    <w:basedOn w:val="Normal"/>
    <w:next w:val="Normal"/>
    <w:autoRedefine/>
    <w:uiPriority w:val="99"/>
    <w:semiHidden/>
    <w:unhideWhenUsed/>
    <w:qFormat/>
    <w:pPr>
      <w:spacing w:after="0"/>
      <w:ind w:left="1610"/>
    </w:pPr>
    <w:rPr>
      <w:sz w:val="20"/>
    </w:rPr>
  </w:style>
  <w:style w:type="paragraph" w:styleId="TM9">
    <w:name w:val="toc 9"/>
    <w:basedOn w:val="Normal"/>
    <w:next w:val="Normal"/>
    <w:autoRedefine/>
    <w:uiPriority w:val="99"/>
    <w:semiHidden/>
    <w:unhideWhenUsed/>
    <w:qFormat/>
    <w:pPr>
      <w:spacing w:after="0"/>
      <w:ind w:left="1840"/>
    </w:pPr>
    <w:rPr>
      <w:sz w:val="20"/>
    </w:r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B91828"/>
    <w:pPr>
      <w:keepNext/>
      <w:keepLines/>
      <w:spacing w:before="480" w:after="0" w:line="276" w:lineRule="auto"/>
      <w:outlineLvl w:val="9"/>
    </w:pPr>
    <w:rPr>
      <w:rFonts w:eastAsiaTheme="majorEastAsia" w:cstheme="majorBidi"/>
      <w:b/>
      <w:bCs/>
      <w:caps w:val="0"/>
      <w:color w:val="548AB7"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6497">
      <w:bodyDiv w:val="1"/>
      <w:marLeft w:val="0"/>
      <w:marRight w:val="0"/>
      <w:marTop w:val="0"/>
      <w:marBottom w:val="0"/>
      <w:divBdr>
        <w:top w:val="none" w:sz="0" w:space="0" w:color="auto"/>
        <w:left w:val="none" w:sz="0" w:space="0" w:color="auto"/>
        <w:bottom w:val="none" w:sz="0" w:space="0" w:color="auto"/>
        <w:right w:val="none" w:sz="0" w:space="0" w:color="auto"/>
      </w:divBdr>
    </w:div>
    <w:div w:id="1234126644">
      <w:bodyDiv w:val="1"/>
      <w:marLeft w:val="0"/>
      <w:marRight w:val="0"/>
      <w:marTop w:val="0"/>
      <w:marBottom w:val="0"/>
      <w:divBdr>
        <w:top w:val="none" w:sz="0" w:space="0" w:color="auto"/>
        <w:left w:val="none" w:sz="0" w:space="0" w:color="auto"/>
        <w:bottom w:val="none" w:sz="0" w:space="0" w:color="auto"/>
        <w:right w:val="none" w:sz="0" w:space="0" w:color="auto"/>
      </w:divBdr>
    </w:div>
    <w:div w:id="16591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etan/Library/Containers/com.microsoft.Word/Data/Library/Caches/1036/TM01773070/Rapport%20(The&#768;me%20Me&#769;di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48BB7-E54F-E542-935B-9069B9107E94}" type="doc">
      <dgm:prSet loTypeId="urn:microsoft.com/office/officeart/2005/8/layout/hierarchy2" loCatId="" qsTypeId="urn:microsoft.com/office/officeart/2005/8/quickstyle/simple5" qsCatId="simple" csTypeId="urn:microsoft.com/office/officeart/2005/8/colors/colorful3" csCatId="colorful" phldr="1"/>
      <dgm:spPr/>
      <dgm:t>
        <a:bodyPr/>
        <a:lstStyle/>
        <a:p>
          <a:endParaRPr lang="fr-FR"/>
        </a:p>
      </dgm:t>
    </dgm:pt>
    <dgm:pt modelId="{4DFB461B-C991-EA4A-B7AB-D8F836125250}">
      <dgm:prSet phldrT="[Texte]"/>
      <dgm:spPr/>
      <dgm:t>
        <a:bodyPr/>
        <a:lstStyle/>
        <a:p>
          <a:r>
            <a:rPr lang="fr-FR"/>
            <a:t>Thread        (.c + .h)</a:t>
          </a:r>
        </a:p>
      </dgm:t>
    </dgm:pt>
    <dgm:pt modelId="{2FAD1563-951B-CB4A-A304-0BD8B6AB6546}" type="parTrans" cxnId="{83194EE2-1A5F-014A-B494-581F6D4C380A}">
      <dgm:prSet/>
      <dgm:spPr/>
      <dgm:t>
        <a:bodyPr/>
        <a:lstStyle/>
        <a:p>
          <a:endParaRPr lang="fr-FR"/>
        </a:p>
      </dgm:t>
    </dgm:pt>
    <dgm:pt modelId="{7B886432-72FA-CB40-B08E-428A7E70173C}" type="sibTrans" cxnId="{83194EE2-1A5F-014A-B494-581F6D4C380A}">
      <dgm:prSet/>
      <dgm:spPr/>
      <dgm:t>
        <a:bodyPr/>
        <a:lstStyle/>
        <a:p>
          <a:endParaRPr lang="fr-FR"/>
        </a:p>
      </dgm:t>
    </dgm:pt>
    <dgm:pt modelId="{DBB7EBF0-916A-D049-BEDB-CFD22CF81B64}" type="asst">
      <dgm:prSet phldrT="[Texte]"/>
      <dgm:spPr/>
      <dgm:t>
        <a:bodyPr/>
        <a:lstStyle/>
        <a:p>
          <a:r>
            <a:rPr lang="fr-FR"/>
            <a:t>Keyboard        (.c + .h)</a:t>
          </a:r>
        </a:p>
      </dgm:t>
    </dgm:pt>
    <dgm:pt modelId="{CABFC40A-62E3-2143-B21A-32FA175BA207}" type="parTrans" cxnId="{3B6C1591-D45E-1C49-B22E-3A9034AD2D7A}">
      <dgm:prSet/>
      <dgm:spPr/>
      <dgm:t>
        <a:bodyPr/>
        <a:lstStyle/>
        <a:p>
          <a:endParaRPr lang="fr-FR"/>
        </a:p>
      </dgm:t>
    </dgm:pt>
    <dgm:pt modelId="{78482A55-7578-EA49-9BAC-4E3FAE44384B}" type="sibTrans" cxnId="{3B6C1591-D45E-1C49-B22E-3A9034AD2D7A}">
      <dgm:prSet/>
      <dgm:spPr/>
      <dgm:t>
        <a:bodyPr/>
        <a:lstStyle/>
        <a:p>
          <a:endParaRPr lang="fr-FR"/>
        </a:p>
      </dgm:t>
    </dgm:pt>
    <dgm:pt modelId="{72AD0D18-CFB0-EF43-81BF-54D0D53D5539}">
      <dgm:prSet phldrT="[Texte]"/>
      <dgm:spPr/>
      <dgm:t>
        <a:bodyPr/>
        <a:lstStyle/>
        <a:p>
          <a:r>
            <a:rPr lang="fr-FR"/>
            <a:t>Game Of Life (main.c)</a:t>
          </a:r>
        </a:p>
      </dgm:t>
    </dgm:pt>
    <dgm:pt modelId="{1A3CDF6C-B1CB-964D-A5FB-D7DD97F8F438}" type="parTrans" cxnId="{5A22ED7B-D7BC-A446-8FE5-5401FFE3E430}">
      <dgm:prSet/>
      <dgm:spPr/>
      <dgm:t>
        <a:bodyPr/>
        <a:lstStyle/>
        <a:p>
          <a:endParaRPr lang="fr-FR"/>
        </a:p>
      </dgm:t>
    </dgm:pt>
    <dgm:pt modelId="{31457218-9127-3D41-801D-8B6C237FA55F}" type="sibTrans" cxnId="{5A22ED7B-D7BC-A446-8FE5-5401FFE3E430}">
      <dgm:prSet/>
      <dgm:spPr/>
      <dgm:t>
        <a:bodyPr/>
        <a:lstStyle/>
        <a:p>
          <a:endParaRPr lang="fr-FR"/>
        </a:p>
      </dgm:t>
    </dgm:pt>
    <dgm:pt modelId="{63E79D00-72B9-624D-B2EC-A216AC0FE7C7}" type="asst">
      <dgm:prSet phldrT="[Texte]"/>
      <dgm:spPr/>
      <dgm:t>
        <a:bodyPr/>
        <a:lstStyle/>
        <a:p>
          <a:r>
            <a:rPr lang="fr-FR"/>
            <a:t>Display        (.c + .h)</a:t>
          </a:r>
        </a:p>
      </dgm:t>
    </dgm:pt>
    <dgm:pt modelId="{EA2DE364-29A8-F740-8A4D-B08BFD057984}" type="parTrans" cxnId="{AE5D7FA8-E0A5-9B44-BEF9-F74F318ED31C}">
      <dgm:prSet/>
      <dgm:spPr/>
      <dgm:t>
        <a:bodyPr/>
        <a:lstStyle/>
        <a:p>
          <a:endParaRPr lang="fr-FR"/>
        </a:p>
      </dgm:t>
    </dgm:pt>
    <dgm:pt modelId="{E2A61CFD-2051-D44D-A5F8-2057D49F677A}" type="sibTrans" cxnId="{AE5D7FA8-E0A5-9B44-BEF9-F74F318ED31C}">
      <dgm:prSet/>
      <dgm:spPr/>
      <dgm:t>
        <a:bodyPr/>
        <a:lstStyle/>
        <a:p>
          <a:endParaRPr lang="fr-FR"/>
        </a:p>
      </dgm:t>
    </dgm:pt>
    <dgm:pt modelId="{DAC79874-9CA9-5741-9495-4D8F9E3AE331}" type="asst">
      <dgm:prSet phldrT="[Texte]"/>
      <dgm:spPr/>
      <dgm:t>
        <a:bodyPr/>
        <a:lstStyle/>
        <a:p>
          <a:r>
            <a:rPr lang="fr-FR"/>
            <a:t>GFX          (.c + .h)</a:t>
          </a:r>
        </a:p>
      </dgm:t>
    </dgm:pt>
    <dgm:pt modelId="{1D4786F6-5FA4-B14A-AF7F-44A9F1BC305C}" type="parTrans" cxnId="{DC5C29BA-482C-5143-B8AB-03D2E27D2B30}">
      <dgm:prSet/>
      <dgm:spPr/>
      <dgm:t>
        <a:bodyPr/>
        <a:lstStyle/>
        <a:p>
          <a:endParaRPr lang="fr-FR"/>
        </a:p>
      </dgm:t>
    </dgm:pt>
    <dgm:pt modelId="{350BDFE6-5778-5C47-99DA-CC5FC7B58C30}" type="sibTrans" cxnId="{DC5C29BA-482C-5143-B8AB-03D2E27D2B30}">
      <dgm:prSet/>
      <dgm:spPr/>
      <dgm:t>
        <a:bodyPr/>
        <a:lstStyle/>
        <a:p>
          <a:endParaRPr lang="fr-FR"/>
        </a:p>
      </dgm:t>
    </dgm:pt>
    <dgm:pt modelId="{B71D40D8-A232-8E4E-B966-542D394B10BA}" type="asst">
      <dgm:prSet phldrT="[Texte]"/>
      <dgm:spPr/>
      <dgm:t>
        <a:bodyPr/>
        <a:lstStyle/>
        <a:p>
          <a:r>
            <a:rPr lang="fr-FR"/>
            <a:t>SDL 2</a:t>
          </a:r>
        </a:p>
      </dgm:t>
    </dgm:pt>
    <dgm:pt modelId="{8B0C6FB2-D4C4-534C-8BD5-92D2324E692E}" type="parTrans" cxnId="{721B0279-B0D3-2742-9889-B6340208B410}">
      <dgm:prSet/>
      <dgm:spPr/>
      <dgm:t>
        <a:bodyPr/>
        <a:lstStyle/>
        <a:p>
          <a:endParaRPr lang="fr-FR"/>
        </a:p>
      </dgm:t>
    </dgm:pt>
    <dgm:pt modelId="{3373C9E0-EB58-B043-98B4-1497EA5BA72D}" type="sibTrans" cxnId="{721B0279-B0D3-2742-9889-B6340208B410}">
      <dgm:prSet/>
      <dgm:spPr/>
      <dgm:t>
        <a:bodyPr/>
        <a:lstStyle/>
        <a:p>
          <a:endParaRPr lang="fr-FR"/>
        </a:p>
      </dgm:t>
    </dgm:pt>
    <dgm:pt modelId="{A5F3BBD3-E602-D84E-AD38-EBD9F1C1B409}" type="asst">
      <dgm:prSet phldrT="[Texte]"/>
      <dgm:spPr/>
      <dgm:t>
        <a:bodyPr/>
        <a:lstStyle/>
        <a:p>
          <a:r>
            <a:rPr lang="fr-FR"/>
            <a:t>Worker        (.c + .h)</a:t>
          </a:r>
        </a:p>
      </dgm:t>
    </dgm:pt>
    <dgm:pt modelId="{A3F31DA0-FE34-A240-8624-2EFED36483D2}" type="parTrans" cxnId="{0C09B639-1276-0F4C-BF01-20A60D9BF0D0}">
      <dgm:prSet/>
      <dgm:spPr/>
      <dgm:t>
        <a:bodyPr/>
        <a:lstStyle/>
        <a:p>
          <a:endParaRPr lang="fr-FR"/>
        </a:p>
      </dgm:t>
    </dgm:pt>
    <dgm:pt modelId="{4DB97174-6509-3E47-9DE5-17CC0C0B9D8C}" type="sibTrans" cxnId="{0C09B639-1276-0F4C-BF01-20A60D9BF0D0}">
      <dgm:prSet/>
      <dgm:spPr/>
      <dgm:t>
        <a:bodyPr/>
        <a:lstStyle/>
        <a:p>
          <a:endParaRPr lang="fr-FR"/>
        </a:p>
      </dgm:t>
    </dgm:pt>
    <dgm:pt modelId="{3FCE8609-AB4C-CD4C-8D15-D318F0A4B558}" type="asst">
      <dgm:prSet phldrT="[Texte]"/>
      <dgm:spPr/>
      <dgm:t>
        <a:bodyPr/>
        <a:lstStyle/>
        <a:p>
          <a:r>
            <a:rPr lang="fr-FR"/>
            <a:t>SDL2</a:t>
          </a:r>
        </a:p>
      </dgm:t>
    </dgm:pt>
    <dgm:pt modelId="{55CD23E7-F250-8E47-8E97-245D804F32B8}" type="parTrans" cxnId="{181BBE31-65A5-1042-92B1-0A798402D475}">
      <dgm:prSet/>
      <dgm:spPr/>
      <dgm:t>
        <a:bodyPr/>
        <a:lstStyle/>
        <a:p>
          <a:endParaRPr lang="fr-FR"/>
        </a:p>
      </dgm:t>
    </dgm:pt>
    <dgm:pt modelId="{BBA62E37-2D10-C446-B94C-1FA1FF807590}" type="sibTrans" cxnId="{181BBE31-65A5-1042-92B1-0A798402D475}">
      <dgm:prSet/>
      <dgm:spPr/>
      <dgm:t>
        <a:bodyPr/>
        <a:lstStyle/>
        <a:p>
          <a:endParaRPr lang="fr-FR"/>
        </a:p>
      </dgm:t>
    </dgm:pt>
    <dgm:pt modelId="{D0A43E8D-0345-E949-9002-5FFD6BE7C4D2}" type="pres">
      <dgm:prSet presAssocID="{DA148BB7-E54F-E542-935B-9069B9107E94}" presName="diagram" presStyleCnt="0">
        <dgm:presLayoutVars>
          <dgm:chPref val="1"/>
          <dgm:dir/>
          <dgm:animOne val="branch"/>
          <dgm:animLvl val="lvl"/>
          <dgm:resizeHandles val="exact"/>
        </dgm:presLayoutVars>
      </dgm:prSet>
      <dgm:spPr/>
      <dgm:t>
        <a:bodyPr/>
        <a:lstStyle/>
        <a:p>
          <a:endParaRPr lang="fr-FR"/>
        </a:p>
      </dgm:t>
    </dgm:pt>
    <dgm:pt modelId="{6078CA9A-FE48-7341-8A52-BA7C9FD9C14B}" type="pres">
      <dgm:prSet presAssocID="{72AD0D18-CFB0-EF43-81BF-54D0D53D5539}" presName="root1" presStyleCnt="0"/>
      <dgm:spPr/>
    </dgm:pt>
    <dgm:pt modelId="{A1459720-D602-D241-90BB-170BDE1936F7}" type="pres">
      <dgm:prSet presAssocID="{72AD0D18-CFB0-EF43-81BF-54D0D53D5539}" presName="LevelOneTextNode" presStyleLbl="node0" presStyleIdx="0" presStyleCnt="1">
        <dgm:presLayoutVars>
          <dgm:chPref val="3"/>
        </dgm:presLayoutVars>
      </dgm:prSet>
      <dgm:spPr/>
      <dgm:t>
        <a:bodyPr/>
        <a:lstStyle/>
        <a:p>
          <a:endParaRPr lang="fr-FR"/>
        </a:p>
      </dgm:t>
    </dgm:pt>
    <dgm:pt modelId="{A638DF68-3C35-0448-969A-333AEA495BA8}" type="pres">
      <dgm:prSet presAssocID="{72AD0D18-CFB0-EF43-81BF-54D0D53D5539}" presName="level2hierChild" presStyleCnt="0"/>
      <dgm:spPr/>
    </dgm:pt>
    <dgm:pt modelId="{A71F6A7A-4A3F-004D-9D12-DD102C519B99}" type="pres">
      <dgm:prSet presAssocID="{2FAD1563-951B-CB4A-A304-0BD8B6AB6546}" presName="conn2-1" presStyleLbl="parChTrans1D2" presStyleIdx="0" presStyleCnt="1"/>
      <dgm:spPr/>
      <dgm:t>
        <a:bodyPr/>
        <a:lstStyle/>
        <a:p>
          <a:endParaRPr lang="fr-FR"/>
        </a:p>
      </dgm:t>
    </dgm:pt>
    <dgm:pt modelId="{DD4844C2-CA8F-5E45-BDE9-A43EE6AF892E}" type="pres">
      <dgm:prSet presAssocID="{2FAD1563-951B-CB4A-A304-0BD8B6AB6546}" presName="connTx" presStyleLbl="parChTrans1D2" presStyleIdx="0" presStyleCnt="1"/>
      <dgm:spPr/>
      <dgm:t>
        <a:bodyPr/>
        <a:lstStyle/>
        <a:p>
          <a:endParaRPr lang="fr-FR"/>
        </a:p>
      </dgm:t>
    </dgm:pt>
    <dgm:pt modelId="{9C4F3F1E-7BAA-DF4F-9ECD-49ACFDF015C4}" type="pres">
      <dgm:prSet presAssocID="{4DFB461B-C991-EA4A-B7AB-D8F836125250}" presName="root2" presStyleCnt="0"/>
      <dgm:spPr/>
    </dgm:pt>
    <dgm:pt modelId="{84D19165-4879-3743-836E-5D1519F6D076}" type="pres">
      <dgm:prSet presAssocID="{4DFB461B-C991-EA4A-B7AB-D8F836125250}" presName="LevelTwoTextNode" presStyleLbl="node2" presStyleIdx="0" presStyleCnt="1">
        <dgm:presLayoutVars>
          <dgm:chPref val="3"/>
        </dgm:presLayoutVars>
      </dgm:prSet>
      <dgm:spPr/>
      <dgm:t>
        <a:bodyPr/>
        <a:lstStyle/>
        <a:p>
          <a:endParaRPr lang="fr-FR"/>
        </a:p>
      </dgm:t>
    </dgm:pt>
    <dgm:pt modelId="{936422EB-3690-5B43-A23B-3265774FDCB4}" type="pres">
      <dgm:prSet presAssocID="{4DFB461B-C991-EA4A-B7AB-D8F836125250}" presName="level3hierChild" presStyleCnt="0"/>
      <dgm:spPr/>
    </dgm:pt>
    <dgm:pt modelId="{5B42A25D-4517-3B49-97F6-1D1897099989}" type="pres">
      <dgm:prSet presAssocID="{CABFC40A-62E3-2143-B21A-32FA175BA207}" presName="conn2-1" presStyleLbl="parChTrans1D3" presStyleIdx="0" presStyleCnt="3"/>
      <dgm:spPr/>
      <dgm:t>
        <a:bodyPr/>
        <a:lstStyle/>
        <a:p>
          <a:endParaRPr lang="fr-FR"/>
        </a:p>
      </dgm:t>
    </dgm:pt>
    <dgm:pt modelId="{1091471E-2C2D-8C4E-A2E6-642DAFBE6FC5}" type="pres">
      <dgm:prSet presAssocID="{CABFC40A-62E3-2143-B21A-32FA175BA207}" presName="connTx" presStyleLbl="parChTrans1D3" presStyleIdx="0" presStyleCnt="3"/>
      <dgm:spPr/>
      <dgm:t>
        <a:bodyPr/>
        <a:lstStyle/>
        <a:p>
          <a:endParaRPr lang="fr-FR"/>
        </a:p>
      </dgm:t>
    </dgm:pt>
    <dgm:pt modelId="{485186DB-CD77-424B-8112-E10CAE22A57D}" type="pres">
      <dgm:prSet presAssocID="{DBB7EBF0-916A-D049-BEDB-CFD22CF81B64}" presName="root2" presStyleCnt="0"/>
      <dgm:spPr/>
    </dgm:pt>
    <dgm:pt modelId="{237B8657-2763-D845-8E61-BA5FE64FF7B6}" type="pres">
      <dgm:prSet presAssocID="{DBB7EBF0-916A-D049-BEDB-CFD22CF81B64}" presName="LevelTwoTextNode" presStyleLbl="asst2" presStyleIdx="0" presStyleCnt="6">
        <dgm:presLayoutVars>
          <dgm:chPref val="3"/>
        </dgm:presLayoutVars>
      </dgm:prSet>
      <dgm:spPr/>
      <dgm:t>
        <a:bodyPr/>
        <a:lstStyle/>
        <a:p>
          <a:endParaRPr lang="fr-FR"/>
        </a:p>
      </dgm:t>
    </dgm:pt>
    <dgm:pt modelId="{253936C4-A08F-F34D-AD97-774CD152683E}" type="pres">
      <dgm:prSet presAssocID="{DBB7EBF0-916A-D049-BEDB-CFD22CF81B64}" presName="level3hierChild" presStyleCnt="0"/>
      <dgm:spPr/>
    </dgm:pt>
    <dgm:pt modelId="{43C7159F-A026-DE41-804C-DC7F46CB8FB9}" type="pres">
      <dgm:prSet presAssocID="{8B0C6FB2-D4C4-534C-8BD5-92D2324E692E}" presName="conn2-1" presStyleLbl="parChTrans1D4" presStyleIdx="0" presStyleCnt="3"/>
      <dgm:spPr/>
      <dgm:t>
        <a:bodyPr/>
        <a:lstStyle/>
        <a:p>
          <a:endParaRPr lang="fr-FR"/>
        </a:p>
      </dgm:t>
    </dgm:pt>
    <dgm:pt modelId="{E7F66A68-F057-2443-BD7E-475EA98195ED}" type="pres">
      <dgm:prSet presAssocID="{8B0C6FB2-D4C4-534C-8BD5-92D2324E692E}" presName="connTx" presStyleLbl="parChTrans1D4" presStyleIdx="0" presStyleCnt="3"/>
      <dgm:spPr/>
      <dgm:t>
        <a:bodyPr/>
        <a:lstStyle/>
        <a:p>
          <a:endParaRPr lang="fr-FR"/>
        </a:p>
      </dgm:t>
    </dgm:pt>
    <dgm:pt modelId="{AFDE0227-3F35-CB4A-A274-E4E732CB2150}" type="pres">
      <dgm:prSet presAssocID="{B71D40D8-A232-8E4E-B966-542D394B10BA}" presName="root2" presStyleCnt="0"/>
      <dgm:spPr/>
    </dgm:pt>
    <dgm:pt modelId="{FF2FD010-46F1-5A48-BAB5-F58E592156C1}" type="pres">
      <dgm:prSet presAssocID="{B71D40D8-A232-8E4E-B966-542D394B10BA}" presName="LevelTwoTextNode" presStyleLbl="asst2" presStyleIdx="1" presStyleCnt="6">
        <dgm:presLayoutVars>
          <dgm:chPref val="3"/>
        </dgm:presLayoutVars>
      </dgm:prSet>
      <dgm:spPr/>
      <dgm:t>
        <a:bodyPr/>
        <a:lstStyle/>
        <a:p>
          <a:endParaRPr lang="fr-FR"/>
        </a:p>
      </dgm:t>
    </dgm:pt>
    <dgm:pt modelId="{14217CE4-9BD4-604A-8BF5-F71411A0C1C3}" type="pres">
      <dgm:prSet presAssocID="{B71D40D8-A232-8E4E-B966-542D394B10BA}" presName="level3hierChild" presStyleCnt="0"/>
      <dgm:spPr/>
    </dgm:pt>
    <dgm:pt modelId="{B3389DC5-16E8-BB46-9235-9536E2A3D0A0}" type="pres">
      <dgm:prSet presAssocID="{A3F31DA0-FE34-A240-8624-2EFED36483D2}" presName="conn2-1" presStyleLbl="parChTrans1D3" presStyleIdx="1" presStyleCnt="3"/>
      <dgm:spPr/>
      <dgm:t>
        <a:bodyPr/>
        <a:lstStyle/>
        <a:p>
          <a:endParaRPr lang="fr-FR"/>
        </a:p>
      </dgm:t>
    </dgm:pt>
    <dgm:pt modelId="{EA53951F-9359-CD46-9695-2F06CF00C3C0}" type="pres">
      <dgm:prSet presAssocID="{A3F31DA0-FE34-A240-8624-2EFED36483D2}" presName="connTx" presStyleLbl="parChTrans1D3" presStyleIdx="1" presStyleCnt="3"/>
      <dgm:spPr/>
      <dgm:t>
        <a:bodyPr/>
        <a:lstStyle/>
        <a:p>
          <a:endParaRPr lang="fr-FR"/>
        </a:p>
      </dgm:t>
    </dgm:pt>
    <dgm:pt modelId="{4A44DB1E-86A9-A442-9519-3659AFC1FDDA}" type="pres">
      <dgm:prSet presAssocID="{A5F3BBD3-E602-D84E-AD38-EBD9F1C1B409}" presName="root2" presStyleCnt="0"/>
      <dgm:spPr/>
    </dgm:pt>
    <dgm:pt modelId="{CC38EA83-87EA-6047-899F-F8EF970F5C2E}" type="pres">
      <dgm:prSet presAssocID="{A5F3BBD3-E602-D84E-AD38-EBD9F1C1B409}" presName="LevelTwoTextNode" presStyleLbl="asst2" presStyleIdx="2" presStyleCnt="6">
        <dgm:presLayoutVars>
          <dgm:chPref val="3"/>
        </dgm:presLayoutVars>
      </dgm:prSet>
      <dgm:spPr/>
      <dgm:t>
        <a:bodyPr/>
        <a:lstStyle/>
        <a:p>
          <a:endParaRPr lang="fr-FR"/>
        </a:p>
      </dgm:t>
    </dgm:pt>
    <dgm:pt modelId="{A39429F1-7152-D445-A470-2696512C0BB5}" type="pres">
      <dgm:prSet presAssocID="{A5F3BBD3-E602-D84E-AD38-EBD9F1C1B409}" presName="level3hierChild" presStyleCnt="0"/>
      <dgm:spPr/>
    </dgm:pt>
    <dgm:pt modelId="{53ECA105-803B-1F4D-A588-6EA2F8A16ED8}" type="pres">
      <dgm:prSet presAssocID="{EA2DE364-29A8-F740-8A4D-B08BFD057984}" presName="conn2-1" presStyleLbl="parChTrans1D3" presStyleIdx="2" presStyleCnt="3"/>
      <dgm:spPr/>
      <dgm:t>
        <a:bodyPr/>
        <a:lstStyle/>
        <a:p>
          <a:endParaRPr lang="fr-FR"/>
        </a:p>
      </dgm:t>
    </dgm:pt>
    <dgm:pt modelId="{233CD54F-16B7-804D-A2AD-CA490300BE2F}" type="pres">
      <dgm:prSet presAssocID="{EA2DE364-29A8-F740-8A4D-B08BFD057984}" presName="connTx" presStyleLbl="parChTrans1D3" presStyleIdx="2" presStyleCnt="3"/>
      <dgm:spPr/>
      <dgm:t>
        <a:bodyPr/>
        <a:lstStyle/>
        <a:p>
          <a:endParaRPr lang="fr-FR"/>
        </a:p>
      </dgm:t>
    </dgm:pt>
    <dgm:pt modelId="{7EAFB4CB-4576-724E-8963-483E4A8B288A}" type="pres">
      <dgm:prSet presAssocID="{63E79D00-72B9-624D-B2EC-A216AC0FE7C7}" presName="root2" presStyleCnt="0"/>
      <dgm:spPr/>
    </dgm:pt>
    <dgm:pt modelId="{DC6F9232-FBA7-B24B-BF0D-8F69D29A8B14}" type="pres">
      <dgm:prSet presAssocID="{63E79D00-72B9-624D-B2EC-A216AC0FE7C7}" presName="LevelTwoTextNode" presStyleLbl="asst2" presStyleIdx="3" presStyleCnt="6">
        <dgm:presLayoutVars>
          <dgm:chPref val="3"/>
        </dgm:presLayoutVars>
      </dgm:prSet>
      <dgm:spPr/>
      <dgm:t>
        <a:bodyPr/>
        <a:lstStyle/>
        <a:p>
          <a:endParaRPr lang="fr-FR"/>
        </a:p>
      </dgm:t>
    </dgm:pt>
    <dgm:pt modelId="{1D676612-E768-5B4F-B02E-B17C45EBF312}" type="pres">
      <dgm:prSet presAssocID="{63E79D00-72B9-624D-B2EC-A216AC0FE7C7}" presName="level3hierChild" presStyleCnt="0"/>
      <dgm:spPr/>
    </dgm:pt>
    <dgm:pt modelId="{516AA8BD-51CB-5D47-A428-A444067783F6}" type="pres">
      <dgm:prSet presAssocID="{1D4786F6-5FA4-B14A-AF7F-44A9F1BC305C}" presName="conn2-1" presStyleLbl="parChTrans1D4" presStyleIdx="1" presStyleCnt="3"/>
      <dgm:spPr/>
      <dgm:t>
        <a:bodyPr/>
        <a:lstStyle/>
        <a:p>
          <a:endParaRPr lang="fr-FR"/>
        </a:p>
      </dgm:t>
    </dgm:pt>
    <dgm:pt modelId="{8AF927F7-0630-4A4B-8A73-93AE43B91D00}" type="pres">
      <dgm:prSet presAssocID="{1D4786F6-5FA4-B14A-AF7F-44A9F1BC305C}" presName="connTx" presStyleLbl="parChTrans1D4" presStyleIdx="1" presStyleCnt="3"/>
      <dgm:spPr/>
      <dgm:t>
        <a:bodyPr/>
        <a:lstStyle/>
        <a:p>
          <a:endParaRPr lang="fr-FR"/>
        </a:p>
      </dgm:t>
    </dgm:pt>
    <dgm:pt modelId="{9BBD1ACD-46B3-8543-B014-0BEBA4CA6302}" type="pres">
      <dgm:prSet presAssocID="{DAC79874-9CA9-5741-9495-4D8F9E3AE331}" presName="root2" presStyleCnt="0"/>
      <dgm:spPr/>
    </dgm:pt>
    <dgm:pt modelId="{D46298BB-E1EE-534C-94D2-195E26E344C2}" type="pres">
      <dgm:prSet presAssocID="{DAC79874-9CA9-5741-9495-4D8F9E3AE331}" presName="LevelTwoTextNode" presStyleLbl="asst2" presStyleIdx="4" presStyleCnt="6">
        <dgm:presLayoutVars>
          <dgm:chPref val="3"/>
        </dgm:presLayoutVars>
      </dgm:prSet>
      <dgm:spPr/>
      <dgm:t>
        <a:bodyPr/>
        <a:lstStyle/>
        <a:p>
          <a:endParaRPr lang="fr-FR"/>
        </a:p>
      </dgm:t>
    </dgm:pt>
    <dgm:pt modelId="{A846DAE3-CB9A-7D47-ACE6-643B9C78128C}" type="pres">
      <dgm:prSet presAssocID="{DAC79874-9CA9-5741-9495-4D8F9E3AE331}" presName="level3hierChild" presStyleCnt="0"/>
      <dgm:spPr/>
    </dgm:pt>
    <dgm:pt modelId="{A7D13FAB-D67C-1640-84B3-B94526837380}" type="pres">
      <dgm:prSet presAssocID="{55CD23E7-F250-8E47-8E97-245D804F32B8}" presName="conn2-1" presStyleLbl="parChTrans1D4" presStyleIdx="2" presStyleCnt="3"/>
      <dgm:spPr/>
      <dgm:t>
        <a:bodyPr/>
        <a:lstStyle/>
        <a:p>
          <a:endParaRPr lang="fr-FR"/>
        </a:p>
      </dgm:t>
    </dgm:pt>
    <dgm:pt modelId="{0145B2DC-3A81-4048-A957-DCEB150F1E97}" type="pres">
      <dgm:prSet presAssocID="{55CD23E7-F250-8E47-8E97-245D804F32B8}" presName="connTx" presStyleLbl="parChTrans1D4" presStyleIdx="2" presStyleCnt="3"/>
      <dgm:spPr/>
      <dgm:t>
        <a:bodyPr/>
        <a:lstStyle/>
        <a:p>
          <a:endParaRPr lang="fr-FR"/>
        </a:p>
      </dgm:t>
    </dgm:pt>
    <dgm:pt modelId="{EFDE99E8-A0F8-0B4E-A756-B8CBD4D4F8AD}" type="pres">
      <dgm:prSet presAssocID="{3FCE8609-AB4C-CD4C-8D15-D318F0A4B558}" presName="root2" presStyleCnt="0"/>
      <dgm:spPr/>
    </dgm:pt>
    <dgm:pt modelId="{EBCC44A0-CF93-9B4F-81EB-08B4B49735A4}" type="pres">
      <dgm:prSet presAssocID="{3FCE8609-AB4C-CD4C-8D15-D318F0A4B558}" presName="LevelTwoTextNode" presStyleLbl="asst2" presStyleIdx="5" presStyleCnt="6">
        <dgm:presLayoutVars>
          <dgm:chPref val="3"/>
        </dgm:presLayoutVars>
      </dgm:prSet>
      <dgm:spPr/>
      <dgm:t>
        <a:bodyPr/>
        <a:lstStyle/>
        <a:p>
          <a:endParaRPr lang="fr-FR"/>
        </a:p>
      </dgm:t>
    </dgm:pt>
    <dgm:pt modelId="{E2E21BF2-8782-1245-9537-0C3EC95A95E9}" type="pres">
      <dgm:prSet presAssocID="{3FCE8609-AB4C-CD4C-8D15-D318F0A4B558}" presName="level3hierChild" presStyleCnt="0"/>
      <dgm:spPr/>
    </dgm:pt>
  </dgm:ptLst>
  <dgm:cxnLst>
    <dgm:cxn modelId="{DC5C29BA-482C-5143-B8AB-03D2E27D2B30}" srcId="{63E79D00-72B9-624D-B2EC-A216AC0FE7C7}" destId="{DAC79874-9CA9-5741-9495-4D8F9E3AE331}" srcOrd="0" destOrd="0" parTransId="{1D4786F6-5FA4-B14A-AF7F-44A9F1BC305C}" sibTransId="{350BDFE6-5778-5C47-99DA-CC5FC7B58C30}"/>
    <dgm:cxn modelId="{181BBE31-65A5-1042-92B1-0A798402D475}" srcId="{63E79D00-72B9-624D-B2EC-A216AC0FE7C7}" destId="{3FCE8609-AB4C-CD4C-8D15-D318F0A4B558}" srcOrd="1" destOrd="0" parTransId="{55CD23E7-F250-8E47-8E97-245D804F32B8}" sibTransId="{BBA62E37-2D10-C446-B94C-1FA1FF807590}"/>
    <dgm:cxn modelId="{3AEFBD5E-620F-7745-BA15-9C5CE19E9C67}" type="presOf" srcId="{2FAD1563-951B-CB4A-A304-0BD8B6AB6546}" destId="{DD4844C2-CA8F-5E45-BDE9-A43EE6AF892E}" srcOrd="1" destOrd="0" presId="urn:microsoft.com/office/officeart/2005/8/layout/hierarchy2"/>
    <dgm:cxn modelId="{292A2F29-98D2-DB4A-AB05-A2AB581F9143}" type="presOf" srcId="{2FAD1563-951B-CB4A-A304-0BD8B6AB6546}" destId="{A71F6A7A-4A3F-004D-9D12-DD102C519B99}" srcOrd="0" destOrd="0" presId="urn:microsoft.com/office/officeart/2005/8/layout/hierarchy2"/>
    <dgm:cxn modelId="{DB829B72-CA66-EB41-ADF7-16E733EF135D}" type="presOf" srcId="{3FCE8609-AB4C-CD4C-8D15-D318F0A4B558}" destId="{EBCC44A0-CF93-9B4F-81EB-08B4B49735A4}" srcOrd="0" destOrd="0" presId="urn:microsoft.com/office/officeart/2005/8/layout/hierarchy2"/>
    <dgm:cxn modelId="{0934148E-B089-3441-9356-D0CD8F394F4D}" type="presOf" srcId="{A5F3BBD3-E602-D84E-AD38-EBD9F1C1B409}" destId="{CC38EA83-87EA-6047-899F-F8EF970F5C2E}" srcOrd="0" destOrd="0" presId="urn:microsoft.com/office/officeart/2005/8/layout/hierarchy2"/>
    <dgm:cxn modelId="{AE5D7FA8-E0A5-9B44-BEF9-F74F318ED31C}" srcId="{4DFB461B-C991-EA4A-B7AB-D8F836125250}" destId="{63E79D00-72B9-624D-B2EC-A216AC0FE7C7}" srcOrd="2" destOrd="0" parTransId="{EA2DE364-29A8-F740-8A4D-B08BFD057984}" sibTransId="{E2A61CFD-2051-D44D-A5F8-2057D49F677A}"/>
    <dgm:cxn modelId="{13288554-9E4F-1845-969F-756BCF8F0167}" type="presOf" srcId="{A3F31DA0-FE34-A240-8624-2EFED36483D2}" destId="{EA53951F-9359-CD46-9695-2F06CF00C3C0}" srcOrd="1" destOrd="0" presId="urn:microsoft.com/office/officeart/2005/8/layout/hierarchy2"/>
    <dgm:cxn modelId="{07B122D6-D5A7-5946-9125-E78BF352FF3A}" type="presOf" srcId="{DA148BB7-E54F-E542-935B-9069B9107E94}" destId="{D0A43E8D-0345-E949-9002-5FFD6BE7C4D2}" srcOrd="0" destOrd="0" presId="urn:microsoft.com/office/officeart/2005/8/layout/hierarchy2"/>
    <dgm:cxn modelId="{0C09B639-1276-0F4C-BF01-20A60D9BF0D0}" srcId="{4DFB461B-C991-EA4A-B7AB-D8F836125250}" destId="{A5F3BBD3-E602-D84E-AD38-EBD9F1C1B409}" srcOrd="1" destOrd="0" parTransId="{A3F31DA0-FE34-A240-8624-2EFED36483D2}" sibTransId="{4DB97174-6509-3E47-9DE5-17CC0C0B9D8C}"/>
    <dgm:cxn modelId="{B0C0AFD0-32B5-F74C-AD25-2CD75CB2ED1C}" type="presOf" srcId="{B71D40D8-A232-8E4E-B966-542D394B10BA}" destId="{FF2FD010-46F1-5A48-BAB5-F58E592156C1}" srcOrd="0" destOrd="0" presId="urn:microsoft.com/office/officeart/2005/8/layout/hierarchy2"/>
    <dgm:cxn modelId="{3B6C1591-D45E-1C49-B22E-3A9034AD2D7A}" srcId="{4DFB461B-C991-EA4A-B7AB-D8F836125250}" destId="{DBB7EBF0-916A-D049-BEDB-CFD22CF81B64}" srcOrd="0" destOrd="0" parTransId="{CABFC40A-62E3-2143-B21A-32FA175BA207}" sibTransId="{78482A55-7578-EA49-9BAC-4E3FAE44384B}"/>
    <dgm:cxn modelId="{F12D8803-532F-534B-B3DC-F1EE6F756803}" type="presOf" srcId="{CABFC40A-62E3-2143-B21A-32FA175BA207}" destId="{1091471E-2C2D-8C4E-A2E6-642DAFBE6FC5}" srcOrd="1" destOrd="0" presId="urn:microsoft.com/office/officeart/2005/8/layout/hierarchy2"/>
    <dgm:cxn modelId="{43AECA00-415C-884B-98C6-E8F4C56D8871}" type="presOf" srcId="{CABFC40A-62E3-2143-B21A-32FA175BA207}" destId="{5B42A25D-4517-3B49-97F6-1D1897099989}" srcOrd="0" destOrd="0" presId="urn:microsoft.com/office/officeart/2005/8/layout/hierarchy2"/>
    <dgm:cxn modelId="{25F95C75-AFB0-9F48-AEDB-F522D38C8386}" type="presOf" srcId="{72AD0D18-CFB0-EF43-81BF-54D0D53D5539}" destId="{A1459720-D602-D241-90BB-170BDE1936F7}" srcOrd="0" destOrd="0" presId="urn:microsoft.com/office/officeart/2005/8/layout/hierarchy2"/>
    <dgm:cxn modelId="{F4D4F2E4-FFDC-114E-B3D7-7BCBF02247F2}" type="presOf" srcId="{63E79D00-72B9-624D-B2EC-A216AC0FE7C7}" destId="{DC6F9232-FBA7-B24B-BF0D-8F69D29A8B14}" srcOrd="0" destOrd="0" presId="urn:microsoft.com/office/officeart/2005/8/layout/hierarchy2"/>
    <dgm:cxn modelId="{5D10B030-1B71-E143-A096-31F827FE0CEC}" type="presOf" srcId="{1D4786F6-5FA4-B14A-AF7F-44A9F1BC305C}" destId="{516AA8BD-51CB-5D47-A428-A444067783F6}" srcOrd="0" destOrd="0" presId="urn:microsoft.com/office/officeart/2005/8/layout/hierarchy2"/>
    <dgm:cxn modelId="{B58CF9FD-93AA-C34E-9DB0-D0E21D17976A}" type="presOf" srcId="{DAC79874-9CA9-5741-9495-4D8F9E3AE331}" destId="{D46298BB-E1EE-534C-94D2-195E26E344C2}" srcOrd="0" destOrd="0" presId="urn:microsoft.com/office/officeart/2005/8/layout/hierarchy2"/>
    <dgm:cxn modelId="{1F4B42A2-3D4B-BB4D-8C28-602EF5C822AD}" type="presOf" srcId="{EA2DE364-29A8-F740-8A4D-B08BFD057984}" destId="{233CD54F-16B7-804D-A2AD-CA490300BE2F}" srcOrd="1" destOrd="0" presId="urn:microsoft.com/office/officeart/2005/8/layout/hierarchy2"/>
    <dgm:cxn modelId="{5A22ED7B-D7BC-A446-8FE5-5401FFE3E430}" srcId="{DA148BB7-E54F-E542-935B-9069B9107E94}" destId="{72AD0D18-CFB0-EF43-81BF-54D0D53D5539}" srcOrd="0" destOrd="0" parTransId="{1A3CDF6C-B1CB-964D-A5FB-D7DD97F8F438}" sibTransId="{31457218-9127-3D41-801D-8B6C237FA55F}"/>
    <dgm:cxn modelId="{FFB6886D-D015-F94C-A172-864F65C78B82}" type="presOf" srcId="{EA2DE364-29A8-F740-8A4D-B08BFD057984}" destId="{53ECA105-803B-1F4D-A588-6EA2F8A16ED8}" srcOrd="0" destOrd="0" presId="urn:microsoft.com/office/officeart/2005/8/layout/hierarchy2"/>
    <dgm:cxn modelId="{461B8D33-04E1-D345-BD85-3D9367AC8857}" type="presOf" srcId="{1D4786F6-5FA4-B14A-AF7F-44A9F1BC305C}" destId="{8AF927F7-0630-4A4B-8A73-93AE43B91D00}" srcOrd="1" destOrd="0" presId="urn:microsoft.com/office/officeart/2005/8/layout/hierarchy2"/>
    <dgm:cxn modelId="{83194EE2-1A5F-014A-B494-581F6D4C380A}" srcId="{72AD0D18-CFB0-EF43-81BF-54D0D53D5539}" destId="{4DFB461B-C991-EA4A-B7AB-D8F836125250}" srcOrd="0" destOrd="0" parTransId="{2FAD1563-951B-CB4A-A304-0BD8B6AB6546}" sibTransId="{7B886432-72FA-CB40-B08E-428A7E70173C}"/>
    <dgm:cxn modelId="{E6002E0D-FB3A-EB4A-990C-E6F4775520A4}" type="presOf" srcId="{A3F31DA0-FE34-A240-8624-2EFED36483D2}" destId="{B3389DC5-16E8-BB46-9235-9536E2A3D0A0}" srcOrd="0" destOrd="0" presId="urn:microsoft.com/office/officeart/2005/8/layout/hierarchy2"/>
    <dgm:cxn modelId="{D91B39E0-09EF-B345-AF28-B2939030D7F7}" type="presOf" srcId="{55CD23E7-F250-8E47-8E97-245D804F32B8}" destId="{0145B2DC-3A81-4048-A957-DCEB150F1E97}" srcOrd="1" destOrd="0" presId="urn:microsoft.com/office/officeart/2005/8/layout/hierarchy2"/>
    <dgm:cxn modelId="{0557397E-06C6-7B4C-8A14-5CD8E72FFCE3}" type="presOf" srcId="{8B0C6FB2-D4C4-534C-8BD5-92D2324E692E}" destId="{43C7159F-A026-DE41-804C-DC7F46CB8FB9}" srcOrd="0" destOrd="0" presId="urn:microsoft.com/office/officeart/2005/8/layout/hierarchy2"/>
    <dgm:cxn modelId="{5D587CEC-E11D-3C4D-BC93-F756A61F5544}" type="presOf" srcId="{4DFB461B-C991-EA4A-B7AB-D8F836125250}" destId="{84D19165-4879-3743-836E-5D1519F6D076}" srcOrd="0" destOrd="0" presId="urn:microsoft.com/office/officeart/2005/8/layout/hierarchy2"/>
    <dgm:cxn modelId="{721B0279-B0D3-2742-9889-B6340208B410}" srcId="{DBB7EBF0-916A-D049-BEDB-CFD22CF81B64}" destId="{B71D40D8-A232-8E4E-B966-542D394B10BA}" srcOrd="0" destOrd="0" parTransId="{8B0C6FB2-D4C4-534C-8BD5-92D2324E692E}" sibTransId="{3373C9E0-EB58-B043-98B4-1497EA5BA72D}"/>
    <dgm:cxn modelId="{4731E000-7B66-404A-9568-C9FC995C9CF5}" type="presOf" srcId="{DBB7EBF0-916A-D049-BEDB-CFD22CF81B64}" destId="{237B8657-2763-D845-8E61-BA5FE64FF7B6}" srcOrd="0" destOrd="0" presId="urn:microsoft.com/office/officeart/2005/8/layout/hierarchy2"/>
    <dgm:cxn modelId="{34B06A99-6C9B-0C41-90B1-C619CFC5559C}" type="presOf" srcId="{55CD23E7-F250-8E47-8E97-245D804F32B8}" destId="{A7D13FAB-D67C-1640-84B3-B94526837380}" srcOrd="0" destOrd="0" presId="urn:microsoft.com/office/officeart/2005/8/layout/hierarchy2"/>
    <dgm:cxn modelId="{C587F153-9D10-5C43-8B10-1497F5CB4F8D}" type="presOf" srcId="{8B0C6FB2-D4C4-534C-8BD5-92D2324E692E}" destId="{E7F66A68-F057-2443-BD7E-475EA98195ED}" srcOrd="1" destOrd="0" presId="urn:microsoft.com/office/officeart/2005/8/layout/hierarchy2"/>
    <dgm:cxn modelId="{803E38DA-658E-1043-AFFF-B3CEC3440C95}" type="presParOf" srcId="{D0A43E8D-0345-E949-9002-5FFD6BE7C4D2}" destId="{6078CA9A-FE48-7341-8A52-BA7C9FD9C14B}" srcOrd="0" destOrd="0" presId="urn:microsoft.com/office/officeart/2005/8/layout/hierarchy2"/>
    <dgm:cxn modelId="{D54D6261-18CD-7D44-9061-F9FD80C0AF83}" type="presParOf" srcId="{6078CA9A-FE48-7341-8A52-BA7C9FD9C14B}" destId="{A1459720-D602-D241-90BB-170BDE1936F7}" srcOrd="0" destOrd="0" presId="urn:microsoft.com/office/officeart/2005/8/layout/hierarchy2"/>
    <dgm:cxn modelId="{7C4C34D3-88D0-7546-8893-D98BD389E770}" type="presParOf" srcId="{6078CA9A-FE48-7341-8A52-BA7C9FD9C14B}" destId="{A638DF68-3C35-0448-969A-333AEA495BA8}" srcOrd="1" destOrd="0" presId="urn:microsoft.com/office/officeart/2005/8/layout/hierarchy2"/>
    <dgm:cxn modelId="{FD5C0316-D0F3-8440-8E80-9709A6B9D06A}" type="presParOf" srcId="{A638DF68-3C35-0448-969A-333AEA495BA8}" destId="{A71F6A7A-4A3F-004D-9D12-DD102C519B99}" srcOrd="0" destOrd="0" presId="urn:microsoft.com/office/officeart/2005/8/layout/hierarchy2"/>
    <dgm:cxn modelId="{FE399E28-E92E-DC48-BE97-C7591AC3CECE}" type="presParOf" srcId="{A71F6A7A-4A3F-004D-9D12-DD102C519B99}" destId="{DD4844C2-CA8F-5E45-BDE9-A43EE6AF892E}" srcOrd="0" destOrd="0" presId="urn:microsoft.com/office/officeart/2005/8/layout/hierarchy2"/>
    <dgm:cxn modelId="{921283CA-F3E4-2E41-B67B-FB79BA675475}" type="presParOf" srcId="{A638DF68-3C35-0448-969A-333AEA495BA8}" destId="{9C4F3F1E-7BAA-DF4F-9ECD-49ACFDF015C4}" srcOrd="1" destOrd="0" presId="urn:microsoft.com/office/officeart/2005/8/layout/hierarchy2"/>
    <dgm:cxn modelId="{1F69F768-7525-3C48-84C4-FAB290E1C791}" type="presParOf" srcId="{9C4F3F1E-7BAA-DF4F-9ECD-49ACFDF015C4}" destId="{84D19165-4879-3743-836E-5D1519F6D076}" srcOrd="0" destOrd="0" presId="urn:microsoft.com/office/officeart/2005/8/layout/hierarchy2"/>
    <dgm:cxn modelId="{53D51358-6031-944E-A68C-F23A88326A8E}" type="presParOf" srcId="{9C4F3F1E-7BAA-DF4F-9ECD-49ACFDF015C4}" destId="{936422EB-3690-5B43-A23B-3265774FDCB4}" srcOrd="1" destOrd="0" presId="urn:microsoft.com/office/officeart/2005/8/layout/hierarchy2"/>
    <dgm:cxn modelId="{4DBA76E7-F7D9-F94B-BCE4-161B191D9A43}" type="presParOf" srcId="{936422EB-3690-5B43-A23B-3265774FDCB4}" destId="{5B42A25D-4517-3B49-97F6-1D1897099989}" srcOrd="0" destOrd="0" presId="urn:microsoft.com/office/officeart/2005/8/layout/hierarchy2"/>
    <dgm:cxn modelId="{A292AC32-C1EE-B04C-8422-8AB4FA2901CC}" type="presParOf" srcId="{5B42A25D-4517-3B49-97F6-1D1897099989}" destId="{1091471E-2C2D-8C4E-A2E6-642DAFBE6FC5}" srcOrd="0" destOrd="0" presId="urn:microsoft.com/office/officeart/2005/8/layout/hierarchy2"/>
    <dgm:cxn modelId="{1F79A99A-F9F2-CE4F-A5E9-11363755A683}" type="presParOf" srcId="{936422EB-3690-5B43-A23B-3265774FDCB4}" destId="{485186DB-CD77-424B-8112-E10CAE22A57D}" srcOrd="1" destOrd="0" presId="urn:microsoft.com/office/officeart/2005/8/layout/hierarchy2"/>
    <dgm:cxn modelId="{4079E3BC-49BB-D84C-86A5-ED0E15ADBB3B}" type="presParOf" srcId="{485186DB-CD77-424B-8112-E10CAE22A57D}" destId="{237B8657-2763-D845-8E61-BA5FE64FF7B6}" srcOrd="0" destOrd="0" presId="urn:microsoft.com/office/officeart/2005/8/layout/hierarchy2"/>
    <dgm:cxn modelId="{1AE9C9E3-CFFC-F74E-AB1D-FDBA3600AF56}" type="presParOf" srcId="{485186DB-CD77-424B-8112-E10CAE22A57D}" destId="{253936C4-A08F-F34D-AD97-774CD152683E}" srcOrd="1" destOrd="0" presId="urn:microsoft.com/office/officeart/2005/8/layout/hierarchy2"/>
    <dgm:cxn modelId="{CAEED32F-5280-3F4C-A90B-9D9E49F91E31}" type="presParOf" srcId="{253936C4-A08F-F34D-AD97-774CD152683E}" destId="{43C7159F-A026-DE41-804C-DC7F46CB8FB9}" srcOrd="0" destOrd="0" presId="urn:microsoft.com/office/officeart/2005/8/layout/hierarchy2"/>
    <dgm:cxn modelId="{9F1A4A5B-C8C3-CB45-B552-1F20B47C7CBC}" type="presParOf" srcId="{43C7159F-A026-DE41-804C-DC7F46CB8FB9}" destId="{E7F66A68-F057-2443-BD7E-475EA98195ED}" srcOrd="0" destOrd="0" presId="urn:microsoft.com/office/officeart/2005/8/layout/hierarchy2"/>
    <dgm:cxn modelId="{9069C26C-6107-364C-B0B3-B7310B7BC482}" type="presParOf" srcId="{253936C4-A08F-F34D-AD97-774CD152683E}" destId="{AFDE0227-3F35-CB4A-A274-E4E732CB2150}" srcOrd="1" destOrd="0" presId="urn:microsoft.com/office/officeart/2005/8/layout/hierarchy2"/>
    <dgm:cxn modelId="{4F0109D9-A97E-1446-BA7C-C562BCAF86BE}" type="presParOf" srcId="{AFDE0227-3F35-CB4A-A274-E4E732CB2150}" destId="{FF2FD010-46F1-5A48-BAB5-F58E592156C1}" srcOrd="0" destOrd="0" presId="urn:microsoft.com/office/officeart/2005/8/layout/hierarchy2"/>
    <dgm:cxn modelId="{D89129EA-91FD-D640-B71D-96660A9665E6}" type="presParOf" srcId="{AFDE0227-3F35-CB4A-A274-E4E732CB2150}" destId="{14217CE4-9BD4-604A-8BF5-F71411A0C1C3}" srcOrd="1" destOrd="0" presId="urn:microsoft.com/office/officeart/2005/8/layout/hierarchy2"/>
    <dgm:cxn modelId="{A8852943-85A2-4744-AE20-ADEBD70CE0F0}" type="presParOf" srcId="{936422EB-3690-5B43-A23B-3265774FDCB4}" destId="{B3389DC5-16E8-BB46-9235-9536E2A3D0A0}" srcOrd="2" destOrd="0" presId="urn:microsoft.com/office/officeart/2005/8/layout/hierarchy2"/>
    <dgm:cxn modelId="{EF36084B-6ABD-904A-8DAF-921C0C43CBA0}" type="presParOf" srcId="{B3389DC5-16E8-BB46-9235-9536E2A3D0A0}" destId="{EA53951F-9359-CD46-9695-2F06CF00C3C0}" srcOrd="0" destOrd="0" presId="urn:microsoft.com/office/officeart/2005/8/layout/hierarchy2"/>
    <dgm:cxn modelId="{448625E1-8E74-3740-85CD-BE0AD16725A3}" type="presParOf" srcId="{936422EB-3690-5B43-A23B-3265774FDCB4}" destId="{4A44DB1E-86A9-A442-9519-3659AFC1FDDA}" srcOrd="3" destOrd="0" presId="urn:microsoft.com/office/officeart/2005/8/layout/hierarchy2"/>
    <dgm:cxn modelId="{A9533BEB-C225-9E4A-9543-F60FBCC03872}" type="presParOf" srcId="{4A44DB1E-86A9-A442-9519-3659AFC1FDDA}" destId="{CC38EA83-87EA-6047-899F-F8EF970F5C2E}" srcOrd="0" destOrd="0" presId="urn:microsoft.com/office/officeart/2005/8/layout/hierarchy2"/>
    <dgm:cxn modelId="{C302AD27-B796-CA4C-A77F-E302C5F4A9B8}" type="presParOf" srcId="{4A44DB1E-86A9-A442-9519-3659AFC1FDDA}" destId="{A39429F1-7152-D445-A470-2696512C0BB5}" srcOrd="1" destOrd="0" presId="urn:microsoft.com/office/officeart/2005/8/layout/hierarchy2"/>
    <dgm:cxn modelId="{41A37EC6-FB1F-7D47-BAF0-DBD152E226F4}" type="presParOf" srcId="{936422EB-3690-5B43-A23B-3265774FDCB4}" destId="{53ECA105-803B-1F4D-A588-6EA2F8A16ED8}" srcOrd="4" destOrd="0" presId="urn:microsoft.com/office/officeart/2005/8/layout/hierarchy2"/>
    <dgm:cxn modelId="{E7A9F8E0-275E-4340-A8B3-47B1983BCB51}" type="presParOf" srcId="{53ECA105-803B-1F4D-A588-6EA2F8A16ED8}" destId="{233CD54F-16B7-804D-A2AD-CA490300BE2F}" srcOrd="0" destOrd="0" presId="urn:microsoft.com/office/officeart/2005/8/layout/hierarchy2"/>
    <dgm:cxn modelId="{6FAB2D49-9297-CC43-83E9-183DD9E7FFE7}" type="presParOf" srcId="{936422EB-3690-5B43-A23B-3265774FDCB4}" destId="{7EAFB4CB-4576-724E-8963-483E4A8B288A}" srcOrd="5" destOrd="0" presId="urn:microsoft.com/office/officeart/2005/8/layout/hierarchy2"/>
    <dgm:cxn modelId="{C8AF5E20-A4C3-FF4A-8B77-EDC90CC24964}" type="presParOf" srcId="{7EAFB4CB-4576-724E-8963-483E4A8B288A}" destId="{DC6F9232-FBA7-B24B-BF0D-8F69D29A8B14}" srcOrd="0" destOrd="0" presId="urn:microsoft.com/office/officeart/2005/8/layout/hierarchy2"/>
    <dgm:cxn modelId="{E41CDC85-DCC2-8A43-B34B-F5AAC6017641}" type="presParOf" srcId="{7EAFB4CB-4576-724E-8963-483E4A8B288A}" destId="{1D676612-E768-5B4F-B02E-B17C45EBF312}" srcOrd="1" destOrd="0" presId="urn:microsoft.com/office/officeart/2005/8/layout/hierarchy2"/>
    <dgm:cxn modelId="{B9345864-1443-3142-A4AA-3FC350026D73}" type="presParOf" srcId="{1D676612-E768-5B4F-B02E-B17C45EBF312}" destId="{516AA8BD-51CB-5D47-A428-A444067783F6}" srcOrd="0" destOrd="0" presId="urn:microsoft.com/office/officeart/2005/8/layout/hierarchy2"/>
    <dgm:cxn modelId="{585ADE81-6DE3-8A42-A234-952E8A066D07}" type="presParOf" srcId="{516AA8BD-51CB-5D47-A428-A444067783F6}" destId="{8AF927F7-0630-4A4B-8A73-93AE43B91D00}" srcOrd="0" destOrd="0" presId="urn:microsoft.com/office/officeart/2005/8/layout/hierarchy2"/>
    <dgm:cxn modelId="{351F3F9B-870E-4140-BE28-4C547FE3E4EB}" type="presParOf" srcId="{1D676612-E768-5B4F-B02E-B17C45EBF312}" destId="{9BBD1ACD-46B3-8543-B014-0BEBA4CA6302}" srcOrd="1" destOrd="0" presId="urn:microsoft.com/office/officeart/2005/8/layout/hierarchy2"/>
    <dgm:cxn modelId="{FC0C6B6D-4DE6-2E43-B18E-C5CE7436EC2B}" type="presParOf" srcId="{9BBD1ACD-46B3-8543-B014-0BEBA4CA6302}" destId="{D46298BB-E1EE-534C-94D2-195E26E344C2}" srcOrd="0" destOrd="0" presId="urn:microsoft.com/office/officeart/2005/8/layout/hierarchy2"/>
    <dgm:cxn modelId="{77AD3CB5-8B42-334B-96F6-778C596B7092}" type="presParOf" srcId="{9BBD1ACD-46B3-8543-B014-0BEBA4CA6302}" destId="{A846DAE3-CB9A-7D47-ACE6-643B9C78128C}" srcOrd="1" destOrd="0" presId="urn:microsoft.com/office/officeart/2005/8/layout/hierarchy2"/>
    <dgm:cxn modelId="{94E38C50-1195-D34E-BE0A-5A72D6694334}" type="presParOf" srcId="{1D676612-E768-5B4F-B02E-B17C45EBF312}" destId="{A7D13FAB-D67C-1640-84B3-B94526837380}" srcOrd="2" destOrd="0" presId="urn:microsoft.com/office/officeart/2005/8/layout/hierarchy2"/>
    <dgm:cxn modelId="{A52A336E-BDF1-9842-8F36-06B7405C1FA3}" type="presParOf" srcId="{A7D13FAB-D67C-1640-84B3-B94526837380}" destId="{0145B2DC-3A81-4048-A957-DCEB150F1E97}" srcOrd="0" destOrd="0" presId="urn:microsoft.com/office/officeart/2005/8/layout/hierarchy2"/>
    <dgm:cxn modelId="{CD69568B-645A-BE44-89F3-9917795280C9}" type="presParOf" srcId="{1D676612-E768-5B4F-B02E-B17C45EBF312}" destId="{EFDE99E8-A0F8-0B4E-A756-B8CBD4D4F8AD}" srcOrd="3" destOrd="0" presId="urn:microsoft.com/office/officeart/2005/8/layout/hierarchy2"/>
    <dgm:cxn modelId="{300FBEE3-CDB7-A54C-8B31-0B578AE2B2AC}" type="presParOf" srcId="{EFDE99E8-A0F8-0B4E-A756-B8CBD4D4F8AD}" destId="{EBCC44A0-CF93-9B4F-81EB-08B4B49735A4}" srcOrd="0" destOrd="0" presId="urn:microsoft.com/office/officeart/2005/8/layout/hierarchy2"/>
    <dgm:cxn modelId="{19C584C8-88A7-3C46-A66A-88F791D17101}" type="presParOf" srcId="{EFDE99E8-A0F8-0B4E-A756-B8CBD4D4F8AD}" destId="{E2E21BF2-8782-1245-9537-0C3EC95A95E9}"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459720-D602-D241-90BB-170BDE1936F7}">
      <dsp:nvSpPr>
        <dsp:cNvPr id="0" name=""/>
        <dsp:cNvSpPr/>
      </dsp:nvSpPr>
      <dsp:spPr>
        <a:xfrm>
          <a:off x="790" y="962901"/>
          <a:ext cx="1047690" cy="523845"/>
        </a:xfrm>
        <a:prstGeom prst="roundRect">
          <a:avLst>
            <a:gd name="adj" fmla="val 10000"/>
          </a:avLst>
        </a:prstGeom>
        <a:solidFill>
          <a:schemeClr val="accent2">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2">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Game Of Life (main.c)</a:t>
          </a:r>
        </a:p>
      </dsp:txBody>
      <dsp:txXfrm>
        <a:off x="16133" y="978244"/>
        <a:ext cx="1017004" cy="493159"/>
      </dsp:txXfrm>
    </dsp:sp>
    <dsp:sp modelId="{A71F6A7A-4A3F-004D-9D12-DD102C519B99}">
      <dsp:nvSpPr>
        <dsp:cNvPr id="0" name=""/>
        <dsp:cNvSpPr/>
      </dsp:nvSpPr>
      <dsp:spPr>
        <a:xfrm>
          <a:off x="1048480" y="1207684"/>
          <a:ext cx="419076" cy="34277"/>
        </a:xfrm>
        <a:custGeom>
          <a:avLst/>
          <a:gdLst/>
          <a:ahLst/>
          <a:cxnLst/>
          <a:rect l="0" t="0" r="0" b="0"/>
          <a:pathLst>
            <a:path>
              <a:moveTo>
                <a:pt x="0" y="17138"/>
              </a:moveTo>
              <a:lnTo>
                <a:pt x="419076" y="17138"/>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247542" y="1214346"/>
        <a:ext cx="20953" cy="20953"/>
      </dsp:txXfrm>
    </dsp:sp>
    <dsp:sp modelId="{84D19165-4879-3743-836E-5D1519F6D076}">
      <dsp:nvSpPr>
        <dsp:cNvPr id="0" name=""/>
        <dsp:cNvSpPr/>
      </dsp:nvSpPr>
      <dsp:spPr>
        <a:xfrm>
          <a:off x="1467556" y="962901"/>
          <a:ext cx="1047690" cy="523845"/>
        </a:xfrm>
        <a:prstGeom prst="roundRect">
          <a:avLst>
            <a:gd name="adj" fmla="val 10000"/>
          </a:avLst>
        </a:prstGeom>
        <a:solidFill>
          <a:schemeClr val="accent4">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4">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Thread        (.c + .h)</a:t>
          </a:r>
        </a:p>
      </dsp:txBody>
      <dsp:txXfrm>
        <a:off x="1482899" y="978244"/>
        <a:ext cx="1017004" cy="493159"/>
      </dsp:txXfrm>
    </dsp:sp>
    <dsp:sp modelId="{5B42A25D-4517-3B49-97F6-1D1897099989}">
      <dsp:nvSpPr>
        <dsp:cNvPr id="0" name=""/>
        <dsp:cNvSpPr/>
      </dsp:nvSpPr>
      <dsp:spPr>
        <a:xfrm rot="18289469">
          <a:off x="2357859" y="906473"/>
          <a:ext cx="733850" cy="34277"/>
        </a:xfrm>
        <a:custGeom>
          <a:avLst/>
          <a:gdLst/>
          <a:ahLst/>
          <a:cxnLst/>
          <a:rect l="0" t="0" r="0" b="0"/>
          <a:pathLst>
            <a:path>
              <a:moveTo>
                <a:pt x="0" y="17138"/>
              </a:moveTo>
              <a:lnTo>
                <a:pt x="733850"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06438" y="905266"/>
        <a:ext cx="36692" cy="36692"/>
      </dsp:txXfrm>
    </dsp:sp>
    <dsp:sp modelId="{237B8657-2763-D845-8E61-BA5FE64FF7B6}">
      <dsp:nvSpPr>
        <dsp:cNvPr id="0" name=""/>
        <dsp:cNvSpPr/>
      </dsp:nvSpPr>
      <dsp:spPr>
        <a:xfrm>
          <a:off x="2934323" y="360479"/>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Keyboard        (.c + .h)</a:t>
          </a:r>
        </a:p>
      </dsp:txBody>
      <dsp:txXfrm>
        <a:off x="2949666" y="375822"/>
        <a:ext cx="1017004" cy="493159"/>
      </dsp:txXfrm>
    </dsp:sp>
    <dsp:sp modelId="{43C7159F-A026-DE41-804C-DC7F46CB8FB9}">
      <dsp:nvSpPr>
        <dsp:cNvPr id="0" name=""/>
        <dsp:cNvSpPr/>
      </dsp:nvSpPr>
      <dsp:spPr>
        <a:xfrm>
          <a:off x="3982013" y="605263"/>
          <a:ext cx="419076" cy="34277"/>
        </a:xfrm>
        <a:custGeom>
          <a:avLst/>
          <a:gdLst/>
          <a:ahLst/>
          <a:cxnLst/>
          <a:rect l="0" t="0" r="0" b="0"/>
          <a:pathLst>
            <a:path>
              <a:moveTo>
                <a:pt x="0" y="17138"/>
              </a:moveTo>
              <a:lnTo>
                <a:pt x="419076"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1074" y="611924"/>
        <a:ext cx="20953" cy="20953"/>
      </dsp:txXfrm>
    </dsp:sp>
    <dsp:sp modelId="{FF2FD010-46F1-5A48-BAB5-F58E592156C1}">
      <dsp:nvSpPr>
        <dsp:cNvPr id="0" name=""/>
        <dsp:cNvSpPr/>
      </dsp:nvSpPr>
      <dsp:spPr>
        <a:xfrm>
          <a:off x="4401089" y="360479"/>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SDL 2</a:t>
          </a:r>
        </a:p>
      </dsp:txBody>
      <dsp:txXfrm>
        <a:off x="4416432" y="375822"/>
        <a:ext cx="1017004" cy="493159"/>
      </dsp:txXfrm>
    </dsp:sp>
    <dsp:sp modelId="{B3389DC5-16E8-BB46-9235-9536E2A3D0A0}">
      <dsp:nvSpPr>
        <dsp:cNvPr id="0" name=""/>
        <dsp:cNvSpPr/>
      </dsp:nvSpPr>
      <dsp:spPr>
        <a:xfrm>
          <a:off x="2515246" y="1207684"/>
          <a:ext cx="419076" cy="34277"/>
        </a:xfrm>
        <a:custGeom>
          <a:avLst/>
          <a:gdLst/>
          <a:ahLst/>
          <a:cxnLst/>
          <a:rect l="0" t="0" r="0" b="0"/>
          <a:pathLst>
            <a:path>
              <a:moveTo>
                <a:pt x="0" y="17138"/>
              </a:moveTo>
              <a:lnTo>
                <a:pt x="419076"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14308" y="1214346"/>
        <a:ext cx="20953" cy="20953"/>
      </dsp:txXfrm>
    </dsp:sp>
    <dsp:sp modelId="{CC38EA83-87EA-6047-899F-F8EF970F5C2E}">
      <dsp:nvSpPr>
        <dsp:cNvPr id="0" name=""/>
        <dsp:cNvSpPr/>
      </dsp:nvSpPr>
      <dsp:spPr>
        <a:xfrm>
          <a:off x="2934323" y="962901"/>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Worker        (.c + .h)</a:t>
          </a:r>
        </a:p>
      </dsp:txBody>
      <dsp:txXfrm>
        <a:off x="2949666" y="978244"/>
        <a:ext cx="1017004" cy="493159"/>
      </dsp:txXfrm>
    </dsp:sp>
    <dsp:sp modelId="{53ECA105-803B-1F4D-A588-6EA2F8A16ED8}">
      <dsp:nvSpPr>
        <dsp:cNvPr id="0" name=""/>
        <dsp:cNvSpPr/>
      </dsp:nvSpPr>
      <dsp:spPr>
        <a:xfrm rot="3310531">
          <a:off x="2357859" y="1508895"/>
          <a:ext cx="733850" cy="34277"/>
        </a:xfrm>
        <a:custGeom>
          <a:avLst/>
          <a:gdLst/>
          <a:ahLst/>
          <a:cxnLst/>
          <a:rect l="0" t="0" r="0" b="0"/>
          <a:pathLst>
            <a:path>
              <a:moveTo>
                <a:pt x="0" y="17138"/>
              </a:moveTo>
              <a:lnTo>
                <a:pt x="733850" y="17138"/>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06438" y="1507688"/>
        <a:ext cx="36692" cy="36692"/>
      </dsp:txXfrm>
    </dsp:sp>
    <dsp:sp modelId="{DC6F9232-FBA7-B24B-BF0D-8F69D29A8B14}">
      <dsp:nvSpPr>
        <dsp:cNvPr id="0" name=""/>
        <dsp:cNvSpPr/>
      </dsp:nvSpPr>
      <dsp:spPr>
        <a:xfrm>
          <a:off x="2934323" y="1565322"/>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Display        (.c + .h)</a:t>
          </a:r>
        </a:p>
      </dsp:txBody>
      <dsp:txXfrm>
        <a:off x="2949666" y="1580665"/>
        <a:ext cx="1017004" cy="493159"/>
      </dsp:txXfrm>
    </dsp:sp>
    <dsp:sp modelId="{516AA8BD-51CB-5D47-A428-A444067783F6}">
      <dsp:nvSpPr>
        <dsp:cNvPr id="0" name=""/>
        <dsp:cNvSpPr/>
      </dsp:nvSpPr>
      <dsp:spPr>
        <a:xfrm rot="19457599">
          <a:off x="3933504" y="1659501"/>
          <a:ext cx="516093" cy="34277"/>
        </a:xfrm>
        <a:custGeom>
          <a:avLst/>
          <a:gdLst/>
          <a:ahLst/>
          <a:cxnLst/>
          <a:rect l="0" t="0" r="0" b="0"/>
          <a:pathLst>
            <a:path>
              <a:moveTo>
                <a:pt x="0" y="17138"/>
              </a:moveTo>
              <a:lnTo>
                <a:pt x="516093"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78648" y="1663737"/>
        <a:ext cx="25804" cy="25804"/>
      </dsp:txXfrm>
    </dsp:sp>
    <dsp:sp modelId="{D46298BB-E1EE-534C-94D2-195E26E344C2}">
      <dsp:nvSpPr>
        <dsp:cNvPr id="0" name=""/>
        <dsp:cNvSpPr/>
      </dsp:nvSpPr>
      <dsp:spPr>
        <a:xfrm>
          <a:off x="4401089" y="1264111"/>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GFX          (.c + .h)</a:t>
          </a:r>
        </a:p>
      </dsp:txBody>
      <dsp:txXfrm>
        <a:off x="4416432" y="1279454"/>
        <a:ext cx="1017004" cy="493159"/>
      </dsp:txXfrm>
    </dsp:sp>
    <dsp:sp modelId="{A7D13FAB-D67C-1640-84B3-B94526837380}">
      <dsp:nvSpPr>
        <dsp:cNvPr id="0" name=""/>
        <dsp:cNvSpPr/>
      </dsp:nvSpPr>
      <dsp:spPr>
        <a:xfrm rot="2142401">
          <a:off x="3933504" y="1960712"/>
          <a:ext cx="516093" cy="34277"/>
        </a:xfrm>
        <a:custGeom>
          <a:avLst/>
          <a:gdLst/>
          <a:ahLst/>
          <a:cxnLst/>
          <a:rect l="0" t="0" r="0" b="0"/>
          <a:pathLst>
            <a:path>
              <a:moveTo>
                <a:pt x="0" y="17138"/>
              </a:moveTo>
              <a:lnTo>
                <a:pt x="516093" y="17138"/>
              </a:lnTo>
            </a:path>
          </a:pathLst>
        </a:custGeom>
        <a:noFill/>
        <a:ln w="1905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78648" y="1964948"/>
        <a:ext cx="25804" cy="25804"/>
      </dsp:txXfrm>
    </dsp:sp>
    <dsp:sp modelId="{EBCC44A0-CF93-9B4F-81EB-08B4B49735A4}">
      <dsp:nvSpPr>
        <dsp:cNvPr id="0" name=""/>
        <dsp:cNvSpPr/>
      </dsp:nvSpPr>
      <dsp:spPr>
        <a:xfrm>
          <a:off x="4401089" y="1866533"/>
          <a:ext cx="1047690" cy="523845"/>
        </a:xfrm>
        <a:prstGeom prst="roundRect">
          <a:avLst>
            <a:gd name="adj" fmla="val 10000"/>
          </a:avLst>
        </a:prstGeom>
        <a:solidFill>
          <a:schemeClr val="accent5">
            <a:hueOff val="0"/>
            <a:satOff val="0"/>
            <a:lumOff val="0"/>
            <a:alphaOff val="0"/>
          </a:schemeClr>
        </a:solidFill>
        <a:ln>
          <a:noFill/>
        </a:ln>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accent5">
              <a:hueOff val="0"/>
              <a:satOff val="0"/>
              <a:lumOff val="0"/>
              <a:alphaOff val="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SDL2</a:t>
          </a:r>
        </a:p>
      </dsp:txBody>
      <dsp:txXfrm>
        <a:off x="4416432" y="1881876"/>
        <a:ext cx="1017004" cy="4931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AC293A24BF644BAD8A33B269FEF44D"/>
        <w:category>
          <w:name w:val="Général"/>
          <w:gallery w:val="placeholder"/>
        </w:category>
        <w:types>
          <w:type w:val="bbPlcHdr"/>
        </w:types>
        <w:behaviors>
          <w:behavior w:val="content"/>
        </w:behaviors>
        <w:guid w:val="{CDB9D2C7-A170-D645-9914-70E7A15DCE51}"/>
      </w:docPartPr>
      <w:docPartBody>
        <w:p w:rsidR="00B464F4" w:rsidRDefault="00E668B2">
          <w:pPr>
            <w:pStyle w:val="00AC293A24BF644BAD8A33B269FEF44D"/>
          </w:pPr>
          <w:r>
            <w:rPr>
              <w:rFonts w:asciiTheme="majorHAnsi" w:eastAsiaTheme="majorEastAsia" w:hAnsiTheme="majorHAnsi" w:cstheme="majorBidi"/>
              <w:caps/>
              <w:color w:val="44546A" w:themeColor="text2"/>
              <w:sz w:val="110"/>
              <w:szCs w:val="110"/>
            </w:rPr>
            <w:t>[Titre du document]</w:t>
          </w:r>
        </w:p>
      </w:docPartBody>
    </w:docPart>
    <w:docPart>
      <w:docPartPr>
        <w:name w:val="8F7A55AB73AC42439C95ACC3247454F8"/>
        <w:category>
          <w:name w:val="Général"/>
          <w:gallery w:val="placeholder"/>
        </w:category>
        <w:types>
          <w:type w:val="bbPlcHdr"/>
        </w:types>
        <w:behaviors>
          <w:behavior w:val="content"/>
        </w:behaviors>
        <w:guid w:val="{59259C05-E1AE-4449-B172-1A281AE834D9}"/>
      </w:docPartPr>
      <w:docPartBody>
        <w:p w:rsidR="00B464F4" w:rsidRDefault="00E668B2">
          <w:pPr>
            <w:pStyle w:val="8F7A55AB73AC42439C95ACC3247454F8"/>
          </w:pPr>
          <w:r>
            <w:rPr>
              <w:color w:val="FFFFFF" w:themeColor="background1"/>
              <w:sz w:val="32"/>
              <w:szCs w:val="32"/>
            </w:rPr>
            <w:t>[Choisir la date]</w:t>
          </w:r>
        </w:p>
      </w:docPartBody>
    </w:docPart>
    <w:docPart>
      <w:docPartPr>
        <w:name w:val="2B86964383CEE748B7E63014B329ADC2"/>
        <w:category>
          <w:name w:val="Général"/>
          <w:gallery w:val="placeholder"/>
        </w:category>
        <w:types>
          <w:type w:val="bbPlcHdr"/>
        </w:types>
        <w:behaviors>
          <w:behavior w:val="content"/>
        </w:behaviors>
        <w:guid w:val="{D8DC6C53-E804-1A41-AF35-4A6BB397C517}"/>
      </w:docPartPr>
      <w:docPartBody>
        <w:p w:rsidR="00B464F4" w:rsidRDefault="00E668B2">
          <w:pPr>
            <w:pStyle w:val="2B86964383CEE748B7E63014B329ADC2"/>
          </w:pPr>
          <w:r>
            <w:rPr>
              <w:color w:val="FFFFFF" w:themeColor="background1"/>
              <w:sz w:val="40"/>
              <w:szCs w:val="40"/>
            </w:rPr>
            <w:t>[Sous-titre du document]</w:t>
          </w:r>
        </w:p>
      </w:docPartBody>
    </w:docPart>
    <w:docPart>
      <w:docPartPr>
        <w:name w:val="0B6D69D55A7FDA438EA1A85A2ACE6AB8"/>
        <w:category>
          <w:name w:val="Général"/>
          <w:gallery w:val="placeholder"/>
        </w:category>
        <w:types>
          <w:type w:val="bbPlcHdr"/>
        </w:types>
        <w:behaviors>
          <w:behavior w:val="content"/>
        </w:behaviors>
        <w:guid w:val="{618AF3F0-93EB-1E4F-80AB-97A2B9FA1801}"/>
      </w:docPartPr>
      <w:docPartBody>
        <w:p w:rsidR="00B464F4" w:rsidRDefault="00E668B2">
          <w:pPr>
            <w:pStyle w:val="0B6D69D55A7FDA438EA1A85A2ACE6AB8"/>
          </w:pPr>
          <w: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Courier New">
    <w:panose1 w:val="020703090202050204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B2"/>
    <w:rsid w:val="0003717D"/>
    <w:rsid w:val="004D1A75"/>
    <w:rsid w:val="00813EC5"/>
    <w:rsid w:val="00B464F4"/>
    <w:rsid w:val="00E668B2"/>
    <w:rsid w:val="00E90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C293A24BF644BAD8A33B269FEF44D">
    <w:name w:val="00AC293A24BF644BAD8A33B269FEF44D"/>
  </w:style>
  <w:style w:type="paragraph" w:customStyle="1" w:styleId="8F7A55AB73AC42439C95ACC3247454F8">
    <w:name w:val="8F7A55AB73AC42439C95ACC3247454F8"/>
  </w:style>
  <w:style w:type="paragraph" w:customStyle="1" w:styleId="2B86964383CEE748B7E63014B329ADC2">
    <w:name w:val="2B86964383CEE748B7E63014B329ADC2"/>
  </w:style>
  <w:style w:type="paragraph" w:customStyle="1" w:styleId="BB4E8D514490634A9FF715A6093A29AD">
    <w:name w:val="BB4E8D514490634A9FF715A6093A29AD"/>
  </w:style>
  <w:style w:type="paragraph" w:customStyle="1" w:styleId="0B6D69D55A7FDA438EA1A85A2ACE6AB8">
    <w:name w:val="0B6D69D55A7FDA438EA1A85A2ACE6AB8"/>
  </w:style>
  <w:style w:type="paragraph" w:customStyle="1" w:styleId="C59DCE2F7A608C43B8B939077175AE73">
    <w:name w:val="C59DCE2F7A608C43B8B939077175AE73"/>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70C3557B903DA949A82B894D895EE81D">
    <w:name w:val="70C3557B903DA949A82B894D895EE81D"/>
  </w:style>
  <w:style w:type="paragraph" w:customStyle="1" w:styleId="FCE07AF501CAD448BC8F892FAB7FD176">
    <w:name w:val="FCE07AF501CAD448BC8F892FAB7FD176"/>
  </w:style>
  <w:style w:type="paragraph" w:customStyle="1" w:styleId="70E46155FB4F5B4797B901A6C2D56E15">
    <w:name w:val="70E46155FB4F5B4797B901A6C2D56E15"/>
    <w:rsid w:val="004D1A75"/>
  </w:style>
  <w:style w:type="paragraph" w:customStyle="1" w:styleId="DD3C2279D4A1E540B968A8FDC288B4E4">
    <w:name w:val="DD3C2279D4A1E540B968A8FDC288B4E4"/>
    <w:rsid w:val="004D1A75"/>
  </w:style>
  <w:style w:type="paragraph" w:customStyle="1" w:styleId="1C5F5FC5DEB3694E82E2E778FEFBA9D0">
    <w:name w:val="1C5F5FC5DEB3694E82E2E778FEFBA9D0"/>
    <w:rsid w:val="004D1A75"/>
  </w:style>
  <w:style w:type="paragraph" w:customStyle="1" w:styleId="19A065E513BF5F42B9DD385B055EC1F1">
    <w:name w:val="19A065E513BF5F42B9DD385B055EC1F1"/>
    <w:rsid w:val="004D1A75"/>
  </w:style>
  <w:style w:type="paragraph" w:customStyle="1" w:styleId="FE063446D73643418EF541EE93A609DD">
    <w:name w:val="FE063446D73643418EF541EE93A609DD"/>
    <w:rsid w:val="004D1A75"/>
  </w:style>
  <w:style w:type="paragraph" w:customStyle="1" w:styleId="174C1A42EF475C4B80FD8B204FDF049A">
    <w:name w:val="174C1A42EF475C4B80FD8B204FDF049A"/>
    <w:rsid w:val="004D1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15D8EC5E-C572-6840-9500-A05450E9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(Thème Médian).dotx</Template>
  <TotalTime>1207</TotalTime>
  <Pages>5</Pages>
  <Words>962</Words>
  <Characters>5291</Characters>
  <Application>Microsoft Macintosh Word</Application>
  <DocSecurity>0</DocSecurity>
  <Lines>44</Lines>
  <Paragraphs>12</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Game of life</vt:lpstr>
      <vt:lpstr/>
      <vt:lpstr>Generalites :</vt:lpstr>
      <vt:lpstr>    Règles du jeu de la vie :</vt:lpstr>
      <vt:lpstr>La Décomposition du programme et des taches :</vt:lpstr>
      <vt:lpstr>    Dépendances mutuelles pour le programme :</vt:lpstr>
      <vt:lpstr>    Répartition du travail :</vt:lpstr>
      <vt:lpstr>Le Programme principal et principe de barrieres :</vt:lpstr>
      <vt:lpstr>    Programme principal : </vt:lpstr>
      <vt:lpstr>    Barrières au sein du programme :</vt:lpstr>
      <vt:lpstr>Le Clavier et gestions des entrees clavier : </vt:lpstr>
      <vt:lpstr>La partie Affichage :</vt:lpstr>
      <vt:lpstr>La partie travailleurs (workers) :</vt:lpstr>
      <vt:lpstr>    Paramètres :</vt:lpstr>
      <vt:lpstr>    Fonctionnement :</vt:lpstr>
      <vt:lpstr>Le Temps dans les diverses parties :</vt:lpstr>
      <vt:lpstr>Conclusion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LOPES Marco, ISELI Cyril, RINGOT Gaëtan</dc:subject>
  <dc:creator>Ringot Gaëtan</dc:creator>
  <cp:lastModifiedBy>Ringot Gaëtan</cp:lastModifiedBy>
  <cp:revision>120</cp:revision>
  <dcterms:created xsi:type="dcterms:W3CDTF">2016-11-23T18:58:00Z</dcterms:created>
  <dcterms:modified xsi:type="dcterms:W3CDTF">2016-12-07T13:57:00Z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